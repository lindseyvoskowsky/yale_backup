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E6687" w14:textId="77777777" w:rsidR="00FD6460" w:rsidRPr="00852B42" w:rsidRDefault="00FD6460" w:rsidP="002B67BC">
      <w:pPr>
        <w:pStyle w:val="notetocomp"/>
        <w:spacing w:line="240" w:lineRule="auto"/>
      </w:pPr>
      <w:r w:rsidRPr="00852B42">
        <w:t>&lt;</w:t>
      </w:r>
      <w:proofErr w:type="gramStart"/>
      <w:r w:rsidR="00BB0F16">
        <w:t>credits</w:t>
      </w:r>
      <w:proofErr w:type="gramEnd"/>
      <w:r w:rsidR="00BB0F16">
        <w:t>&gt;</w:t>
      </w:r>
    </w:p>
    <w:p w14:paraId="1A3047F9" w14:textId="6DF90E3C" w:rsidR="00BB0F16" w:rsidRPr="00E05D6D" w:rsidRDefault="00BB0F16" w:rsidP="002B67BC">
      <w:pPr>
        <w:spacing w:line="240" w:lineRule="auto"/>
      </w:pPr>
      <w:r>
        <w:t>Fig</w:t>
      </w:r>
      <w:r w:rsidRPr="008C2125">
        <w:t xml:space="preserve">. 2. </w:t>
      </w:r>
      <w:r w:rsidR="008C2125">
        <w:t>&lt;</w:t>
      </w:r>
      <w:proofErr w:type="gramStart"/>
      <w:r w:rsidR="008C2125">
        <w:t>sc</w:t>
      </w:r>
      <w:proofErr w:type="gramEnd"/>
      <w:r w:rsidR="008C2125">
        <w:t>&gt;</w:t>
      </w:r>
      <w:r w:rsidRPr="008C2125">
        <w:t>NSDAP</w:t>
      </w:r>
      <w:r w:rsidR="008C2125">
        <w:t>&lt;/sc&gt;</w:t>
      </w:r>
      <w:r w:rsidRPr="008C2125">
        <w:t>-</w:t>
      </w:r>
      <w:proofErr w:type="spellStart"/>
      <w:r w:rsidRPr="00E05D6D">
        <w:t>Baupläne</w:t>
      </w:r>
      <w:proofErr w:type="spellEnd"/>
      <w:r w:rsidRPr="00E05D6D">
        <w:t xml:space="preserve"> 8395,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4945E9C2" w14:textId="5F32DAA9" w:rsidR="00BB0F16" w:rsidRPr="00E05D6D" w:rsidRDefault="00BB0F16" w:rsidP="002B67BC">
      <w:pPr>
        <w:spacing w:line="240" w:lineRule="auto"/>
      </w:pPr>
      <w:r>
        <w:t xml:space="preserve">Fig. 4. </w:t>
      </w:r>
      <w:r w:rsidR="008C2125">
        <w:t>&lt;</w:t>
      </w:r>
      <w:proofErr w:type="gramStart"/>
      <w:r w:rsidR="008C2125">
        <w:t>sc</w:t>
      </w:r>
      <w:proofErr w:type="gramEnd"/>
      <w:r w:rsidR="008C2125">
        <w:t>&gt;</w:t>
      </w:r>
      <w:r w:rsidRPr="00E05D6D">
        <w:t>NSDAP</w:t>
      </w:r>
      <w:r w:rsidR="008C2125">
        <w:t>&lt;/sc&gt;</w:t>
      </w:r>
      <w:r w:rsidRPr="00E05D6D">
        <w:t>-</w:t>
      </w:r>
      <w:proofErr w:type="spellStart"/>
      <w:r w:rsidRPr="00E05D6D">
        <w:t>Baupläne</w:t>
      </w:r>
      <w:proofErr w:type="spellEnd"/>
      <w:r w:rsidRPr="00E05D6D">
        <w:t xml:space="preserve"> 11244,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1A258A33" w14:textId="4B065A59" w:rsidR="00BB0F16" w:rsidRPr="00E05D6D" w:rsidRDefault="00BB0F16" w:rsidP="002B67BC">
      <w:pPr>
        <w:spacing w:line="240" w:lineRule="auto"/>
      </w:pPr>
      <w:r>
        <w:t xml:space="preserve">Fig. 5. </w:t>
      </w:r>
      <w:r w:rsidRPr="00E05D6D">
        <w:t>146</w:t>
      </w:r>
      <w:r>
        <w:t>–</w:t>
      </w:r>
      <w:r w:rsidRPr="00E05D6D">
        <w:t>1991</w:t>
      </w:r>
      <w:r>
        <w:t>–</w:t>
      </w:r>
      <w:r w:rsidRPr="00E05D6D">
        <w:t>078</w:t>
      </w:r>
      <w:r>
        <w:t>–</w:t>
      </w:r>
      <w:r w:rsidRPr="00E05D6D">
        <w:t xml:space="preserve">19A, </w:t>
      </w:r>
      <w:r w:rsidR="008809C3">
        <w:t xml:space="preserve">Digital Picture Archive, </w:t>
      </w:r>
      <w:proofErr w:type="spellStart"/>
      <w:r w:rsidRPr="00E05D6D">
        <w:t>Bundesarchiv</w:t>
      </w:r>
      <w:proofErr w:type="spellEnd"/>
    </w:p>
    <w:p w14:paraId="2D338E63" w14:textId="77777777" w:rsidR="00BB0F16" w:rsidRPr="00E05D6D" w:rsidRDefault="00BB0F16" w:rsidP="002B67BC">
      <w:pPr>
        <w:spacing w:line="240" w:lineRule="auto"/>
      </w:pPr>
      <w:r>
        <w:t>Fig</w:t>
      </w:r>
      <w:r w:rsidR="00733FBE">
        <w:t>s</w:t>
      </w:r>
      <w:r>
        <w:t>. 6</w:t>
      </w:r>
      <w:r w:rsidR="00733FBE">
        <w:t>, 8–14</w:t>
      </w:r>
      <w:r>
        <w:t xml:space="preserve">. </w:t>
      </w:r>
      <w:r w:rsidRPr="00E05D6D">
        <w:t xml:space="preserve">LOT 3940 (H) [P&amp;P], Library of Congress, </w:t>
      </w:r>
      <w:r w:rsidR="00194398">
        <w:t xml:space="preserve">Washington, D.C., </w:t>
      </w:r>
      <w:r w:rsidRPr="00E05D6D">
        <w:t>Prints and Photographs Division</w:t>
      </w:r>
    </w:p>
    <w:p w14:paraId="2DEA26DC" w14:textId="13F421CA" w:rsidR="00BB0F16" w:rsidRPr="00E05D6D" w:rsidRDefault="00BB0F16" w:rsidP="002B67BC">
      <w:pPr>
        <w:spacing w:line="240" w:lineRule="auto"/>
      </w:pPr>
      <w:r>
        <w:t xml:space="preserve">Fig. 7. </w:t>
      </w:r>
      <w:r w:rsidR="008C2125">
        <w:t>&lt;</w:t>
      </w:r>
      <w:proofErr w:type="gramStart"/>
      <w:r w:rsidR="008C2125">
        <w:t>sc</w:t>
      </w:r>
      <w:proofErr w:type="gramEnd"/>
      <w:r w:rsidR="008C2125">
        <w:t>&gt;</w:t>
      </w:r>
      <w:r w:rsidRPr="00E05D6D">
        <w:t>NSDAP</w:t>
      </w:r>
      <w:r w:rsidR="008C2125">
        <w:t>&lt;/sc&gt;</w:t>
      </w:r>
      <w:r w:rsidRPr="00E05D6D">
        <w:t>-</w:t>
      </w:r>
      <w:proofErr w:type="spellStart"/>
      <w:r w:rsidRPr="00E05D6D">
        <w:t>Baupläne</w:t>
      </w:r>
      <w:proofErr w:type="spellEnd"/>
      <w:r w:rsidRPr="00E05D6D">
        <w:t xml:space="preserve"> 11243,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6205C079" w14:textId="616561ED" w:rsidR="00BB0F16" w:rsidRPr="00E05D6D" w:rsidRDefault="00BB0F16" w:rsidP="002B67BC">
      <w:pPr>
        <w:spacing w:line="240" w:lineRule="auto"/>
      </w:pPr>
      <w:r>
        <w:t xml:space="preserve">Fig. 15. </w:t>
      </w:r>
      <w:r w:rsidR="008C2125">
        <w:t>&lt;</w:t>
      </w:r>
      <w:proofErr w:type="gramStart"/>
      <w:r w:rsidR="008C2125">
        <w:t>sc</w:t>
      </w:r>
      <w:proofErr w:type="gramEnd"/>
      <w:r w:rsidR="008C2125">
        <w:t>&gt;</w:t>
      </w:r>
      <w:r w:rsidRPr="00E05D6D">
        <w:t>NSDAP</w:t>
      </w:r>
      <w:r w:rsidR="008C2125">
        <w:t>&lt;/sc&gt;</w:t>
      </w:r>
      <w:r w:rsidRPr="00E05D6D">
        <w:t>-</w:t>
      </w:r>
      <w:proofErr w:type="spellStart"/>
      <w:r w:rsidRPr="00E05D6D">
        <w:t>Baupläne</w:t>
      </w:r>
      <w:proofErr w:type="spellEnd"/>
      <w:r w:rsidRPr="00E05D6D">
        <w:t xml:space="preserve"> 6132,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11B5D9EC" w14:textId="77777777" w:rsidR="00BB0F16" w:rsidRPr="00E05D6D" w:rsidRDefault="00BB0F16" w:rsidP="002B67BC">
      <w:pPr>
        <w:spacing w:line="240" w:lineRule="auto"/>
      </w:pPr>
      <w:r>
        <w:t xml:space="preserve">Fig. 16. </w:t>
      </w:r>
      <w:r w:rsidRPr="00E05D6D">
        <w:t>Author</w:t>
      </w:r>
    </w:p>
    <w:p w14:paraId="0875DECC" w14:textId="79D8A468" w:rsidR="00BB0F16" w:rsidRPr="00E05D6D" w:rsidRDefault="00BB0F16" w:rsidP="002B67BC">
      <w:pPr>
        <w:spacing w:line="240" w:lineRule="auto"/>
      </w:pPr>
      <w:r>
        <w:t xml:space="preserve">Fig. 17. </w:t>
      </w:r>
      <w:r w:rsidR="008C2125">
        <w:t>&lt;</w:t>
      </w:r>
      <w:proofErr w:type="gramStart"/>
      <w:r w:rsidR="008C2125">
        <w:t>sc</w:t>
      </w:r>
      <w:proofErr w:type="gramEnd"/>
      <w:r w:rsidR="008C2125">
        <w:t>&gt;</w:t>
      </w:r>
      <w:r w:rsidRPr="00E05D6D">
        <w:t>NSDAP</w:t>
      </w:r>
      <w:r w:rsidR="008C2125">
        <w:t>&lt;/sc&gt;</w:t>
      </w:r>
      <w:r w:rsidRPr="00E05D6D">
        <w:t>-</w:t>
      </w:r>
      <w:proofErr w:type="spellStart"/>
      <w:r w:rsidRPr="00E05D6D">
        <w:t>Baupläne</w:t>
      </w:r>
      <w:proofErr w:type="spellEnd"/>
      <w:r w:rsidRPr="00E05D6D">
        <w:t xml:space="preserve"> 8374,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2CF0E418" w14:textId="27BD7E4D" w:rsidR="00BB0F16" w:rsidRPr="00E05D6D" w:rsidRDefault="00BB0F16" w:rsidP="002B67BC">
      <w:pPr>
        <w:spacing w:line="240" w:lineRule="auto"/>
      </w:pPr>
      <w:r>
        <w:t xml:space="preserve">Fig. 18. </w:t>
      </w:r>
      <w:r w:rsidR="008C2125">
        <w:t>&lt;</w:t>
      </w:r>
      <w:proofErr w:type="gramStart"/>
      <w:r w:rsidR="008C2125">
        <w:t>sc</w:t>
      </w:r>
      <w:proofErr w:type="gramEnd"/>
      <w:r w:rsidR="008C2125">
        <w:t>&gt;</w:t>
      </w:r>
      <w:r w:rsidRPr="00E05D6D">
        <w:t>NSDAP</w:t>
      </w:r>
      <w:r w:rsidR="008C2125">
        <w:t>&lt;/sc&gt;</w:t>
      </w:r>
      <w:r w:rsidRPr="00E05D6D">
        <w:t>-</w:t>
      </w:r>
      <w:proofErr w:type="spellStart"/>
      <w:r w:rsidRPr="00E05D6D">
        <w:t>Baupläne</w:t>
      </w:r>
      <w:proofErr w:type="spellEnd"/>
      <w:r w:rsidRPr="00E05D6D">
        <w:t xml:space="preserve"> 6134,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306B3819" w14:textId="77777777" w:rsidR="00BB0F16" w:rsidRPr="00E05D6D" w:rsidRDefault="00BB0F16" w:rsidP="002B67BC">
      <w:pPr>
        <w:spacing w:line="240" w:lineRule="auto"/>
      </w:pPr>
      <w:r>
        <w:t xml:space="preserve">Fig. 19.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1C53E695" w14:textId="71394EC5" w:rsidR="00BB0F16" w:rsidRPr="00E05D6D" w:rsidRDefault="00BB0F16" w:rsidP="002B67BC">
      <w:pPr>
        <w:spacing w:line="240" w:lineRule="auto"/>
      </w:pPr>
      <w:r>
        <w:t xml:space="preserve">Fig. 20. </w:t>
      </w:r>
      <w:r w:rsidRPr="00E05D6D">
        <w:t xml:space="preserve">Heinrich Hoffmann and Albert </w:t>
      </w:r>
      <w:proofErr w:type="spellStart"/>
      <w:r w:rsidRPr="00E05D6D">
        <w:t>Burckhard</w:t>
      </w:r>
      <w:proofErr w:type="spellEnd"/>
      <w:r w:rsidRPr="00E05D6D">
        <w:t xml:space="preserve"> Müller, </w:t>
      </w:r>
      <w:r w:rsidRPr="00E02F3D">
        <w:rPr>
          <w:u w:val="single"/>
        </w:rPr>
        <w:t xml:space="preserve">Tag der </w:t>
      </w:r>
      <w:proofErr w:type="spellStart"/>
      <w:r w:rsidRPr="00E02F3D">
        <w:rPr>
          <w:u w:val="single"/>
        </w:rPr>
        <w:t>Deutschen</w:t>
      </w:r>
      <w:proofErr w:type="spellEnd"/>
      <w:r w:rsidRPr="00E02F3D">
        <w:rPr>
          <w:u w:val="single"/>
        </w:rPr>
        <w:t xml:space="preserve"> </w:t>
      </w:r>
      <w:proofErr w:type="spellStart"/>
      <w:r w:rsidRPr="00E02F3D">
        <w:rPr>
          <w:u w:val="single"/>
        </w:rPr>
        <w:t>Kunst</w:t>
      </w:r>
      <w:proofErr w:type="spellEnd"/>
      <w:r w:rsidRPr="00E05D6D">
        <w:t xml:space="preserve"> (</w:t>
      </w:r>
      <w:proofErr w:type="spellStart"/>
      <w:r w:rsidRPr="00E05D6D">
        <w:t>Diessen</w:t>
      </w:r>
      <w:proofErr w:type="spellEnd"/>
      <w:r w:rsidRPr="00E05D6D">
        <w:t xml:space="preserve"> a</w:t>
      </w:r>
      <w:r w:rsidR="00785AE2">
        <w:t>m</w:t>
      </w:r>
      <w:r w:rsidRPr="00E05D6D">
        <w:t xml:space="preserve"> </w:t>
      </w:r>
      <w:proofErr w:type="spellStart"/>
      <w:r w:rsidRPr="00E05D6D">
        <w:t>Ammersee</w:t>
      </w:r>
      <w:proofErr w:type="spellEnd"/>
      <w:r w:rsidRPr="00E05D6D">
        <w:t xml:space="preserve">: </w:t>
      </w:r>
      <w:proofErr w:type="spellStart"/>
      <w:r w:rsidRPr="00E05D6D">
        <w:t>Raumbild</w:t>
      </w:r>
      <w:proofErr w:type="spellEnd"/>
      <w:r w:rsidRPr="00E05D6D">
        <w:t>, 1937)</w:t>
      </w:r>
    </w:p>
    <w:p w14:paraId="59C1B140" w14:textId="2D934179" w:rsidR="00BB0F16" w:rsidRPr="00E05D6D" w:rsidRDefault="00BB0F16" w:rsidP="002B67BC">
      <w:pPr>
        <w:spacing w:line="240" w:lineRule="auto"/>
      </w:pPr>
      <w:proofErr w:type="gramStart"/>
      <w:r>
        <w:t>Fig</w:t>
      </w:r>
      <w:r w:rsidR="00733FBE">
        <w:t>s</w:t>
      </w:r>
      <w:r>
        <w:t>. 21</w:t>
      </w:r>
      <w:r w:rsidR="00733FBE">
        <w:t>–24</w:t>
      </w:r>
      <w:r>
        <w:t>.</w:t>
      </w:r>
      <w:proofErr w:type="gramEnd"/>
      <w:r>
        <w:t xml:space="preserve"> </w:t>
      </w:r>
      <w:proofErr w:type="spellStart"/>
      <w:r w:rsidRPr="00E05D6D">
        <w:t>Staatsarchiv</w:t>
      </w:r>
      <w:proofErr w:type="spellEnd"/>
      <w:r w:rsidR="007F2A5D">
        <w:t xml:space="preserve"> </w:t>
      </w:r>
      <w:proofErr w:type="spellStart"/>
      <w:r w:rsidR="007F2A5D">
        <w:t>München</w:t>
      </w:r>
      <w:proofErr w:type="spellEnd"/>
    </w:p>
    <w:p w14:paraId="614CFE24" w14:textId="4DC4F71D" w:rsidR="00BB0F16" w:rsidRPr="00E05D6D" w:rsidRDefault="00BB0F16" w:rsidP="002B67BC">
      <w:pPr>
        <w:spacing w:line="240" w:lineRule="auto"/>
      </w:pPr>
      <w:r>
        <w:t xml:space="preserve">Fig. 25. </w:t>
      </w:r>
      <w:r w:rsidRPr="00E05D6D">
        <w:t>146</w:t>
      </w:r>
      <w:r>
        <w:t>–</w:t>
      </w:r>
      <w:r w:rsidRPr="00E05D6D">
        <w:t>1991</w:t>
      </w:r>
      <w:r>
        <w:t>–</w:t>
      </w:r>
      <w:r w:rsidRPr="00E05D6D">
        <w:t>077</w:t>
      </w:r>
      <w:r>
        <w:t>–</w:t>
      </w:r>
      <w:r w:rsidRPr="00E05D6D">
        <w:t xml:space="preserve">31, </w:t>
      </w:r>
      <w:r w:rsidR="008809C3">
        <w:t xml:space="preserve">Digital Picture Archive, </w:t>
      </w:r>
      <w:proofErr w:type="spellStart"/>
      <w:r w:rsidRPr="00E05D6D">
        <w:t>Bundesarchiv</w:t>
      </w:r>
      <w:proofErr w:type="spellEnd"/>
    </w:p>
    <w:p w14:paraId="61BE8DC2" w14:textId="77777777" w:rsidR="00BB0F16" w:rsidRPr="00E05D6D" w:rsidRDefault="00BB0F16" w:rsidP="002B67BC">
      <w:pPr>
        <w:spacing w:line="240" w:lineRule="auto"/>
      </w:pPr>
      <w:r>
        <w:t xml:space="preserve">Fig. 26. </w:t>
      </w:r>
      <w:r w:rsidRPr="00E05D6D">
        <w:t>242-HB, Album 15, B1082, Heinrich Hoffmann Collection, National Archives, College Park, Maryland</w:t>
      </w:r>
    </w:p>
    <w:p w14:paraId="66512DC8" w14:textId="48532B82" w:rsidR="00BB0F16" w:rsidRPr="00E05D6D" w:rsidRDefault="00BB0F16" w:rsidP="002B67BC">
      <w:pPr>
        <w:spacing w:line="240" w:lineRule="auto"/>
      </w:pPr>
      <w:r>
        <w:t xml:space="preserve">Fig. 27. </w:t>
      </w:r>
      <w:r w:rsidRPr="00E05D6D">
        <w:t xml:space="preserve">TD 1991.223.15, Paul Troost Papers, The Mitchell </w:t>
      </w:r>
      <w:proofErr w:type="spellStart"/>
      <w:r w:rsidRPr="00E05D6D">
        <w:t>Wolfson</w:t>
      </w:r>
      <w:proofErr w:type="spellEnd"/>
      <w:r w:rsidRPr="00E05D6D">
        <w:t xml:space="preserve">, Jr. Collection, The </w:t>
      </w:r>
      <w:proofErr w:type="spellStart"/>
      <w:r w:rsidRPr="00E05D6D">
        <w:t>Wolfsonian</w:t>
      </w:r>
      <w:proofErr w:type="spellEnd"/>
      <w:r w:rsidR="00733FBE">
        <w:t>—</w:t>
      </w:r>
      <w:r w:rsidRPr="00E05D6D">
        <w:t>Florida International University, Miami Beach</w:t>
      </w:r>
    </w:p>
    <w:p w14:paraId="5356377C" w14:textId="2793A876" w:rsidR="00BB0F16" w:rsidRDefault="00BB0F16" w:rsidP="002B67BC">
      <w:pPr>
        <w:spacing w:line="240" w:lineRule="auto"/>
      </w:pPr>
      <w:r>
        <w:t xml:space="preserve">Fig. 28. </w:t>
      </w:r>
      <w:r w:rsidRPr="00E05D6D">
        <w:t xml:space="preserve">TD 1991.222.25, Paul Troost Papers, The Mitchell </w:t>
      </w:r>
      <w:proofErr w:type="spellStart"/>
      <w:r w:rsidRPr="00E05D6D">
        <w:t>Wolfson</w:t>
      </w:r>
      <w:proofErr w:type="spellEnd"/>
      <w:r w:rsidRPr="00E05D6D">
        <w:t xml:space="preserve">, Jr. Collection, The </w:t>
      </w:r>
      <w:proofErr w:type="spellStart"/>
      <w:r w:rsidRPr="00E05D6D">
        <w:t>Wolfsonian</w:t>
      </w:r>
      <w:proofErr w:type="spellEnd"/>
      <w:r w:rsidR="00733FBE">
        <w:t>—</w:t>
      </w:r>
      <w:r w:rsidRPr="00E05D6D">
        <w:t>Florida International University, Miami Beach</w:t>
      </w:r>
    </w:p>
    <w:p w14:paraId="2D9B641E" w14:textId="68E25E64" w:rsidR="00BB0F16" w:rsidRPr="00E05D6D" w:rsidRDefault="00BB0F16" w:rsidP="002B67BC">
      <w:pPr>
        <w:spacing w:line="240" w:lineRule="auto"/>
      </w:pPr>
      <w:r>
        <w:t xml:space="preserve">Fig. 29. </w:t>
      </w:r>
      <w:r w:rsidRPr="00DF5F36">
        <w:t xml:space="preserve">Courtesy of Hoover Institution Library </w:t>
      </w:r>
      <w:r w:rsidR="00194398">
        <w:t>and</w:t>
      </w:r>
      <w:r w:rsidRPr="00DF5F36">
        <w:t xml:space="preserve"> Archives, Stanford University</w:t>
      </w:r>
      <w:r w:rsidR="00194398">
        <w:t>, California</w:t>
      </w:r>
    </w:p>
    <w:p w14:paraId="3D5CA518" w14:textId="4F4C247A" w:rsidR="00BB0F16" w:rsidRPr="00E05D6D" w:rsidRDefault="00BB0F16" w:rsidP="002B67BC">
      <w:pPr>
        <w:spacing w:line="240" w:lineRule="auto"/>
      </w:pPr>
      <w:r>
        <w:t xml:space="preserve">Fig. 30. </w:t>
      </w:r>
      <w:r w:rsidRPr="00E05D6D">
        <w:t xml:space="preserve">TD 1991.223.24, Paul Troost Papers, The Mitchell </w:t>
      </w:r>
      <w:proofErr w:type="spellStart"/>
      <w:r w:rsidRPr="00E05D6D">
        <w:t>Wolfson</w:t>
      </w:r>
      <w:proofErr w:type="spellEnd"/>
      <w:r w:rsidRPr="00E05D6D">
        <w:t xml:space="preserve">, Jr. Collection, The </w:t>
      </w:r>
      <w:proofErr w:type="spellStart"/>
      <w:r w:rsidRPr="00E05D6D">
        <w:t>Wolfsonian</w:t>
      </w:r>
      <w:proofErr w:type="spellEnd"/>
      <w:r w:rsidR="00733FBE">
        <w:t>—</w:t>
      </w:r>
      <w:r w:rsidRPr="00E05D6D">
        <w:t>Florida International University, Miami Beach</w:t>
      </w:r>
    </w:p>
    <w:p w14:paraId="26366D86" w14:textId="77777777" w:rsidR="00BB0F16" w:rsidRPr="00E05D6D" w:rsidRDefault="00BB0F16" w:rsidP="002B67BC">
      <w:pPr>
        <w:spacing w:line="240" w:lineRule="auto"/>
      </w:pPr>
      <w:r>
        <w:t xml:space="preserve">Fig. 31. </w:t>
      </w:r>
      <w:r w:rsidRPr="00E05D6D">
        <w:t>242-EB-12</w:t>
      </w:r>
      <w:r>
        <w:t>–</w:t>
      </w:r>
      <w:r w:rsidRPr="00E05D6D">
        <w:t>2, Eva Braun Photography Albums, National Archives, College Park, Maryland</w:t>
      </w:r>
    </w:p>
    <w:p w14:paraId="1114856D" w14:textId="77777777" w:rsidR="00BB0F16" w:rsidRPr="00E05D6D" w:rsidRDefault="00BB0F16" w:rsidP="002B67BC">
      <w:pPr>
        <w:spacing w:line="240" w:lineRule="auto"/>
      </w:pPr>
      <w:r>
        <w:t xml:space="preserve">Fig. 32. </w:t>
      </w:r>
      <w:r w:rsidRPr="00E05D6D">
        <w:t>242-EB-6</w:t>
      </w:r>
      <w:r>
        <w:t>–</w:t>
      </w:r>
      <w:r w:rsidRPr="00E05D6D">
        <w:t>26, Eva Braun Photography Albums, National Archives, College Park, Maryland</w:t>
      </w:r>
    </w:p>
    <w:p w14:paraId="5B4F4E9C" w14:textId="77777777" w:rsidR="00BB0F16" w:rsidRPr="00E05D6D" w:rsidRDefault="00BB0F16" w:rsidP="002B67BC">
      <w:pPr>
        <w:spacing w:line="240" w:lineRule="auto"/>
      </w:pPr>
      <w:r>
        <w:t xml:space="preserve">Fig. 33. </w:t>
      </w:r>
      <w:r w:rsidRPr="00E05D6D">
        <w:t xml:space="preserve">OBB </w:t>
      </w:r>
      <w:proofErr w:type="spellStart"/>
      <w:r w:rsidRPr="00E05D6D">
        <w:t>KuPl</w:t>
      </w:r>
      <w:proofErr w:type="spellEnd"/>
      <w:r w:rsidRPr="00E05D6D">
        <w:t xml:space="preserve"> 5465,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0C87905D" w14:textId="77777777" w:rsidR="00BB0F16" w:rsidRPr="00E05D6D" w:rsidRDefault="00BB0F16" w:rsidP="002B67BC">
      <w:pPr>
        <w:spacing w:line="240" w:lineRule="auto"/>
      </w:pPr>
      <w:r>
        <w:t xml:space="preserve">Fig. 34. </w:t>
      </w:r>
      <w:r w:rsidRPr="00E05D6D">
        <w:t xml:space="preserve">OBB </w:t>
      </w:r>
      <w:proofErr w:type="spellStart"/>
      <w:r w:rsidRPr="00E05D6D">
        <w:t>KuPL</w:t>
      </w:r>
      <w:proofErr w:type="spellEnd"/>
      <w:r w:rsidRPr="00E05D6D">
        <w:t xml:space="preserve"> 5454,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47BA0385" w14:textId="77777777" w:rsidR="00BB0F16" w:rsidRPr="00E05D6D" w:rsidRDefault="00BB0F16" w:rsidP="002B67BC">
      <w:pPr>
        <w:spacing w:line="240" w:lineRule="auto"/>
      </w:pPr>
      <w:r>
        <w:t xml:space="preserve">Fig. 35. </w:t>
      </w:r>
      <w:r w:rsidRPr="00E05D6D">
        <w:t xml:space="preserve">OBB </w:t>
      </w:r>
      <w:proofErr w:type="spellStart"/>
      <w:r w:rsidRPr="00E05D6D">
        <w:t>KuPL</w:t>
      </w:r>
      <w:proofErr w:type="spellEnd"/>
      <w:r w:rsidRPr="00E05D6D">
        <w:t xml:space="preserve"> 5458,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4625E6F3" w14:textId="77777777" w:rsidR="00BB0F16" w:rsidRPr="00E05D6D" w:rsidRDefault="00BB0F16" w:rsidP="002B67BC">
      <w:pPr>
        <w:spacing w:line="240" w:lineRule="auto"/>
      </w:pPr>
      <w:proofErr w:type="gramStart"/>
      <w:r>
        <w:t>Fig</w:t>
      </w:r>
      <w:r w:rsidR="00733FBE">
        <w:t>s</w:t>
      </w:r>
      <w:r>
        <w:t>. 36</w:t>
      </w:r>
      <w:r w:rsidR="00733FBE">
        <w:t>, 38</w:t>
      </w:r>
      <w:r>
        <w:t>.</w:t>
      </w:r>
      <w:proofErr w:type="gramEnd"/>
      <w:r>
        <w:t xml:space="preserve"> </w:t>
      </w:r>
      <w:r w:rsidRPr="00E05D6D">
        <w:t>Private collection</w:t>
      </w:r>
    </w:p>
    <w:p w14:paraId="3719C5C1" w14:textId="77777777" w:rsidR="00BB0F16" w:rsidRPr="00E05D6D" w:rsidRDefault="00BB0F16" w:rsidP="002B67BC">
      <w:pPr>
        <w:spacing w:line="240" w:lineRule="auto"/>
      </w:pPr>
      <w:r>
        <w:t xml:space="preserve">Fig. 37. </w:t>
      </w:r>
      <w:r w:rsidRPr="00E05D6D">
        <w:t>LOT 8625 (G) [P&amp;P], Library of Congress, Washington, D.C.</w:t>
      </w:r>
    </w:p>
    <w:p w14:paraId="703A6C77" w14:textId="77777777" w:rsidR="00BB0F16" w:rsidRPr="00E05D6D" w:rsidRDefault="00BB0F16" w:rsidP="002B67BC">
      <w:pPr>
        <w:spacing w:line="240" w:lineRule="auto"/>
      </w:pPr>
      <w:r>
        <w:t xml:space="preserve">Fig. 39. </w:t>
      </w:r>
      <w:r w:rsidRPr="00E05D6D">
        <w:t>242-HK-685, National Archives, College Park, Maryland</w:t>
      </w:r>
    </w:p>
    <w:p w14:paraId="0C6014BC" w14:textId="240442A1" w:rsidR="00BB0F16" w:rsidRPr="00E05D6D" w:rsidRDefault="00BB0F16" w:rsidP="002B67BC">
      <w:pPr>
        <w:spacing w:line="240" w:lineRule="auto"/>
      </w:pPr>
      <w:r>
        <w:t xml:space="preserve">Fig. 43. </w:t>
      </w:r>
      <w:proofErr w:type="spellStart"/>
      <w:r w:rsidRPr="00E05D6D">
        <w:t>Deutsches</w:t>
      </w:r>
      <w:proofErr w:type="spellEnd"/>
      <w:r w:rsidRPr="00E05D6D">
        <w:t xml:space="preserve"> </w:t>
      </w:r>
      <w:proofErr w:type="spellStart"/>
      <w:r w:rsidR="007F2A5D">
        <w:t>Historisches</w:t>
      </w:r>
      <w:proofErr w:type="spellEnd"/>
      <w:r w:rsidR="007F2A5D">
        <w:t xml:space="preserve"> </w:t>
      </w:r>
      <w:r w:rsidRPr="00E05D6D">
        <w:t>Museum, Berlin</w:t>
      </w:r>
    </w:p>
    <w:p w14:paraId="5D081B61" w14:textId="101C8EF6" w:rsidR="00BB0F16" w:rsidRPr="00E05D6D" w:rsidRDefault="00BB0F16" w:rsidP="002B67BC">
      <w:pPr>
        <w:spacing w:line="240" w:lineRule="auto"/>
      </w:pPr>
      <w:r>
        <w:t xml:space="preserve">Fig. 53. </w:t>
      </w:r>
      <w:r w:rsidRPr="004947F8">
        <w:rPr>
          <w:u w:val="single"/>
        </w:rPr>
        <w:t>Innen-Dekoration</w:t>
      </w:r>
      <w:r w:rsidRPr="004947F8">
        <w:t xml:space="preserve"> 49, no. 5 (1938): 168</w:t>
      </w:r>
    </w:p>
    <w:p w14:paraId="1B0F4317" w14:textId="00B7177A" w:rsidR="00BB0F16" w:rsidRPr="00E05D6D" w:rsidRDefault="00BB0F16" w:rsidP="002B67BC">
      <w:pPr>
        <w:spacing w:line="240" w:lineRule="auto"/>
      </w:pPr>
      <w:proofErr w:type="gramStart"/>
      <w:r>
        <w:t>Fig</w:t>
      </w:r>
      <w:r w:rsidR="00733FBE">
        <w:t>s</w:t>
      </w:r>
      <w:r>
        <w:t>. 58</w:t>
      </w:r>
      <w:r w:rsidR="00733FBE">
        <w:softHyphen/>
        <w:t>–60</w:t>
      </w:r>
      <w:r>
        <w:t>.</w:t>
      </w:r>
      <w:proofErr w:type="gramEnd"/>
      <w:r>
        <w:t xml:space="preserve"> </w:t>
      </w:r>
      <w:r w:rsidRPr="00E05D6D">
        <w:t xml:space="preserve">MS 243, </w:t>
      </w:r>
      <w:r w:rsidR="00010F94">
        <w:t>s</w:t>
      </w:r>
      <w:r w:rsidRPr="00E05D6D">
        <w:t xml:space="preserve">eries 5, </w:t>
      </w:r>
      <w:r w:rsidR="00010F94">
        <w:t>v</w:t>
      </w:r>
      <w:r w:rsidRPr="00E05D6D">
        <w:t>olume 2, Karen Kuykendall Papers, Special Collections, University of Arizona, Tucson</w:t>
      </w:r>
    </w:p>
    <w:p w14:paraId="5FBFF404" w14:textId="4C2AD058" w:rsidR="00BB0F16" w:rsidRPr="00E05D6D" w:rsidRDefault="00BB0F16" w:rsidP="002B67BC">
      <w:pPr>
        <w:spacing w:line="240" w:lineRule="auto"/>
      </w:pPr>
      <w:r>
        <w:t xml:space="preserve">Fig. 61. </w:t>
      </w:r>
      <w:r w:rsidRPr="00E05D6D">
        <w:t xml:space="preserve">MS 243, </w:t>
      </w:r>
      <w:r w:rsidR="00010F94">
        <w:t>s</w:t>
      </w:r>
      <w:r w:rsidRPr="00E05D6D">
        <w:t xml:space="preserve">eries 5, </w:t>
      </w:r>
      <w:r w:rsidR="00010F94">
        <w:t>v</w:t>
      </w:r>
      <w:r w:rsidRPr="00E05D6D">
        <w:t>olume 4, Karen Kuykendall Papers, Special Collections, University of Arizona, Tucson</w:t>
      </w:r>
    </w:p>
    <w:p w14:paraId="620135C9" w14:textId="6AFEE20A" w:rsidR="00BB0F16" w:rsidRPr="00E05D6D" w:rsidRDefault="00BB0F16" w:rsidP="002B67BC">
      <w:pPr>
        <w:spacing w:line="240" w:lineRule="auto"/>
      </w:pPr>
      <w:r>
        <w:t xml:space="preserve">Fig. 62. </w:t>
      </w:r>
      <w:r w:rsidRPr="00E05D6D">
        <w:t xml:space="preserve">MS 243, </w:t>
      </w:r>
      <w:r w:rsidR="00010F94">
        <w:t>s</w:t>
      </w:r>
      <w:r w:rsidRPr="00E05D6D">
        <w:t xml:space="preserve">eries 5, </w:t>
      </w:r>
      <w:r w:rsidR="00010F94">
        <w:t>v</w:t>
      </w:r>
      <w:r w:rsidRPr="00E05D6D">
        <w:t>olume 3, Karen Kuykendall Papers, Special Collections, University of Arizona, Tucson</w:t>
      </w:r>
    </w:p>
    <w:p w14:paraId="63795548" w14:textId="77777777" w:rsidR="00BB0F16" w:rsidRPr="00E05D6D" w:rsidRDefault="00BB0F16" w:rsidP="002B67BC">
      <w:pPr>
        <w:spacing w:line="240" w:lineRule="auto"/>
      </w:pPr>
      <w:proofErr w:type="gramStart"/>
      <w:r>
        <w:t>Fig</w:t>
      </w:r>
      <w:r w:rsidR="00733FBE">
        <w:t>s</w:t>
      </w:r>
      <w:r>
        <w:t>. 63</w:t>
      </w:r>
      <w:r w:rsidR="00733FBE">
        <w:t>, 67, 68</w:t>
      </w:r>
      <w:r>
        <w:t>.</w:t>
      </w:r>
      <w:proofErr w:type="gramEnd"/>
      <w:r>
        <w:t xml:space="preserve"> </w:t>
      </w:r>
      <w:r w:rsidRPr="00E05D6D">
        <w:t>© Lee Miller Archives, England</w:t>
      </w:r>
      <w:r w:rsidR="00194398">
        <w:t>,</w:t>
      </w:r>
      <w:r w:rsidRPr="00E05D6D">
        <w:t xml:space="preserve"> 2014. All rights reserved.</w:t>
      </w:r>
    </w:p>
    <w:p w14:paraId="40C98F43" w14:textId="32ABB8F9" w:rsidR="00BB0F16" w:rsidRPr="00E05D6D" w:rsidRDefault="00BB0F16" w:rsidP="002B67BC">
      <w:pPr>
        <w:spacing w:line="240" w:lineRule="auto"/>
      </w:pPr>
      <w:r>
        <w:t xml:space="preserve">Fig. 64. </w:t>
      </w:r>
      <w:r w:rsidRPr="00E05D6D">
        <w:t>239-PA-8</w:t>
      </w:r>
      <w:r>
        <w:t>–</w:t>
      </w:r>
      <w:r w:rsidRPr="00E05D6D">
        <w:t>76</w:t>
      </w:r>
      <w:r>
        <w:t>–</w:t>
      </w:r>
      <w:r w:rsidRPr="00E05D6D">
        <w:t>2, National Archives, College Park, Maryland</w:t>
      </w:r>
    </w:p>
    <w:p w14:paraId="0F89CA98" w14:textId="6830CD69" w:rsidR="00BB0F16" w:rsidRPr="00E05D6D" w:rsidRDefault="00BB0F16" w:rsidP="002B67BC">
      <w:pPr>
        <w:spacing w:line="240" w:lineRule="auto"/>
      </w:pPr>
      <w:r>
        <w:t xml:space="preserve">Fig. 65. </w:t>
      </w:r>
      <w:proofErr w:type="gramStart"/>
      <w:r w:rsidRPr="00E05D6D">
        <w:t xml:space="preserve">David Kenyon Webster, “We Drank Hitler’s Champagne,” </w:t>
      </w:r>
      <w:r w:rsidRPr="00E02F3D">
        <w:rPr>
          <w:u w:val="single"/>
        </w:rPr>
        <w:t>Saturday Evening Post</w:t>
      </w:r>
      <w:r w:rsidR="00194398">
        <w:rPr>
          <w:u w:val="single"/>
        </w:rPr>
        <w:t>,</w:t>
      </w:r>
      <w:r w:rsidRPr="00E05D6D">
        <w:t xml:space="preserve"> </w:t>
      </w:r>
      <w:r w:rsidR="00916D5D">
        <w:t xml:space="preserve">May 3, </w:t>
      </w:r>
      <w:r w:rsidRPr="00E05D6D">
        <w:t>1952</w:t>
      </w:r>
      <w:r w:rsidR="00916D5D">
        <w:t>, 25</w:t>
      </w:r>
      <w:r w:rsidR="00D8596C">
        <w:t>.</w:t>
      </w:r>
      <w:proofErr w:type="gramEnd"/>
      <w:r w:rsidR="00D8596C">
        <w:t xml:space="preserve"> </w:t>
      </w:r>
      <w:proofErr w:type="gramStart"/>
      <w:r w:rsidR="00D8596C">
        <w:t>Courtesy U.S. Army.</w:t>
      </w:r>
      <w:bookmarkStart w:id="0" w:name="_GoBack"/>
      <w:bookmarkEnd w:id="0"/>
      <w:proofErr w:type="gramEnd"/>
    </w:p>
    <w:p w14:paraId="342DE71C" w14:textId="590DB019" w:rsidR="00BB0F16" w:rsidRPr="00E05D6D" w:rsidRDefault="00BB0F16" w:rsidP="002B67BC">
      <w:pPr>
        <w:spacing w:line="240" w:lineRule="auto"/>
      </w:pPr>
      <w:r>
        <w:t xml:space="preserve">Fig. 66. </w:t>
      </w:r>
      <w:r w:rsidRPr="00E05D6D">
        <w:t xml:space="preserve">61330, Heinrich Hoffmann Photographic Archive, </w:t>
      </w:r>
      <w:proofErr w:type="spellStart"/>
      <w:r w:rsidRPr="00E05D6D">
        <w:t>Ba</w:t>
      </w:r>
      <w:r w:rsidR="002D58B0">
        <w:t>yerische</w:t>
      </w:r>
      <w:proofErr w:type="spellEnd"/>
      <w:r w:rsidR="002D58B0">
        <w:t xml:space="preserve"> </w:t>
      </w:r>
      <w:proofErr w:type="spellStart"/>
      <w:r w:rsidR="002D58B0">
        <w:t>Staatsbibliothek</w:t>
      </w:r>
      <w:proofErr w:type="spellEnd"/>
      <w:r w:rsidRPr="00E05D6D">
        <w:t>, Munich</w:t>
      </w:r>
    </w:p>
    <w:p w14:paraId="38A32743" w14:textId="77777777" w:rsidR="00BB0F16" w:rsidRPr="00E05D6D" w:rsidRDefault="00BB0F16" w:rsidP="002B67BC">
      <w:pPr>
        <w:spacing w:line="240" w:lineRule="auto"/>
      </w:pPr>
      <w:r>
        <w:t xml:space="preserve">Fig. 70. </w:t>
      </w:r>
      <w:r w:rsidRPr="00E05D6D">
        <w:t xml:space="preserve">NL </w:t>
      </w:r>
      <w:proofErr w:type="spellStart"/>
      <w:r w:rsidRPr="00E05D6D">
        <w:t>Ehard</w:t>
      </w:r>
      <w:proofErr w:type="spellEnd"/>
      <w:r w:rsidRPr="00E05D6D">
        <w:t xml:space="preserve">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="00B23941">
        <w:t>, Munich</w:t>
      </w:r>
    </w:p>
    <w:p w14:paraId="66260A4E" w14:textId="77777777" w:rsidR="00BB0F16" w:rsidRDefault="00BB0F16" w:rsidP="002B67BC">
      <w:pPr>
        <w:spacing w:line="240" w:lineRule="auto"/>
      </w:pPr>
    </w:p>
    <w:p w14:paraId="5C6651CA" w14:textId="1AA18B5E" w:rsidR="00BB0F16" w:rsidRPr="00E05D6D" w:rsidRDefault="00BB0F16" w:rsidP="002B67BC">
      <w:pPr>
        <w:spacing w:line="240" w:lineRule="auto"/>
      </w:pPr>
      <w:bookmarkStart w:id="1" w:name="Editing"/>
      <w:bookmarkEnd w:id="1"/>
      <w:r>
        <w:t xml:space="preserve">Plate 1. </w:t>
      </w:r>
      <w:proofErr w:type="spellStart"/>
      <w:r w:rsidR="006602D4">
        <w:t>Bild</w:t>
      </w:r>
      <w:r w:rsidR="00AD62FF">
        <w:t>ersammlung</w:t>
      </w:r>
      <w:proofErr w:type="spellEnd"/>
      <w:r w:rsidR="006602D4">
        <w:t xml:space="preserve">, </w:t>
      </w:r>
      <w:proofErr w:type="spellStart"/>
      <w:r w:rsidRPr="00E05D6D">
        <w:t>Bayerisches</w:t>
      </w:r>
      <w:proofErr w:type="spellEnd"/>
      <w:r w:rsidRPr="00E05D6D">
        <w:t xml:space="preserve"> </w:t>
      </w:r>
      <w:proofErr w:type="spellStart"/>
      <w:r w:rsidRPr="00E05D6D">
        <w:t>Hauptstaatsarchiv</w:t>
      </w:r>
      <w:proofErr w:type="spellEnd"/>
      <w:r w:rsidRPr="00E05D6D">
        <w:t>, Munich</w:t>
      </w:r>
    </w:p>
    <w:p w14:paraId="5C5C8B19" w14:textId="77777777" w:rsidR="00BB0F16" w:rsidRPr="00E05D6D" w:rsidRDefault="00BB0F16" w:rsidP="002B67BC">
      <w:pPr>
        <w:spacing w:line="240" w:lineRule="auto"/>
      </w:pPr>
      <w:proofErr w:type="gramStart"/>
      <w:r>
        <w:lastRenderedPageBreak/>
        <w:t>Plate</w:t>
      </w:r>
      <w:r w:rsidR="00733FBE">
        <w:t>s</w:t>
      </w:r>
      <w:r>
        <w:t xml:space="preserve"> 2</w:t>
      </w:r>
      <w:r w:rsidR="00733FBE">
        <w:t>–4, 9</w:t>
      </w:r>
      <w:r>
        <w:t>.</w:t>
      </w:r>
      <w:proofErr w:type="gramEnd"/>
      <w:r>
        <w:t xml:space="preserve"> </w:t>
      </w:r>
      <w:r w:rsidRPr="00E05D6D">
        <w:t>Private collection</w:t>
      </w:r>
    </w:p>
    <w:p w14:paraId="7F0ACDAB" w14:textId="017A39B8" w:rsidR="00BB0F16" w:rsidRPr="00E05D6D" w:rsidRDefault="00BB0F16" w:rsidP="002B67BC">
      <w:pPr>
        <w:spacing w:line="240" w:lineRule="auto"/>
      </w:pPr>
      <w:r>
        <w:t xml:space="preserve">Plate 5. </w:t>
      </w:r>
      <w:r w:rsidRPr="00E05D6D">
        <w:t xml:space="preserve">68881, Heinrich Hoffmann Photographic Archive, </w:t>
      </w:r>
      <w:proofErr w:type="spellStart"/>
      <w:r w:rsidRPr="00E05D6D">
        <w:t>Bay</w:t>
      </w:r>
      <w:r w:rsidR="002D58B0">
        <w:t>erische</w:t>
      </w:r>
      <w:proofErr w:type="spellEnd"/>
      <w:r w:rsidR="002D58B0">
        <w:t xml:space="preserve"> </w:t>
      </w:r>
      <w:proofErr w:type="spellStart"/>
      <w:r w:rsidR="002D58B0">
        <w:t>Staatsbibliothek</w:t>
      </w:r>
      <w:proofErr w:type="spellEnd"/>
      <w:r w:rsidRPr="00E05D6D">
        <w:t>, Munich</w:t>
      </w:r>
    </w:p>
    <w:p w14:paraId="5C8119C6" w14:textId="4905037D" w:rsidR="00BB0F16" w:rsidRPr="00E05D6D" w:rsidRDefault="00BB0F16" w:rsidP="002B67BC">
      <w:pPr>
        <w:spacing w:line="240" w:lineRule="auto"/>
      </w:pPr>
      <w:r>
        <w:t>Plate</w:t>
      </w:r>
      <w:r w:rsidR="00733FBE">
        <w:t>s</w:t>
      </w:r>
      <w:r>
        <w:t xml:space="preserve"> 6</w:t>
      </w:r>
      <w:r w:rsidR="00733FBE">
        <w:t>–9</w:t>
      </w:r>
      <w:r>
        <w:t xml:space="preserve">. </w:t>
      </w:r>
      <w:r w:rsidRPr="00E05D6D">
        <w:t xml:space="preserve">Gerdy Troost Papers, Ana 325 A.V.4, </w:t>
      </w:r>
      <w:proofErr w:type="spellStart"/>
      <w:r w:rsidRPr="00E05D6D">
        <w:t>Ba</w:t>
      </w:r>
      <w:r w:rsidR="002D58B0">
        <w:t>yerische</w:t>
      </w:r>
      <w:proofErr w:type="spellEnd"/>
      <w:r w:rsidR="002D58B0">
        <w:t xml:space="preserve"> </w:t>
      </w:r>
      <w:proofErr w:type="spellStart"/>
      <w:r w:rsidR="002D58B0">
        <w:t>Staatsbibliothek</w:t>
      </w:r>
      <w:proofErr w:type="spellEnd"/>
      <w:r w:rsidR="00B23941">
        <w:t>, Munich</w:t>
      </w:r>
    </w:p>
    <w:p w14:paraId="5DDBBCE0" w14:textId="4AB0B297" w:rsidR="00BB0F16" w:rsidRPr="00E05D6D" w:rsidRDefault="00BB0F16" w:rsidP="002B67BC">
      <w:pPr>
        <w:spacing w:line="240" w:lineRule="auto"/>
      </w:pPr>
      <w:r>
        <w:t xml:space="preserve">Plate 10. </w:t>
      </w:r>
      <w:r w:rsidRPr="00E05D6D">
        <w:t xml:space="preserve">26211, Heinrich Hoffmann Photographic Archive, </w:t>
      </w:r>
      <w:proofErr w:type="spellStart"/>
      <w:r w:rsidRPr="00E05D6D">
        <w:t>Bay</w:t>
      </w:r>
      <w:r w:rsidR="002D58B0">
        <w:t>erische</w:t>
      </w:r>
      <w:proofErr w:type="spellEnd"/>
      <w:r w:rsidR="002D58B0">
        <w:t xml:space="preserve"> </w:t>
      </w:r>
      <w:proofErr w:type="spellStart"/>
      <w:r w:rsidR="002D58B0">
        <w:t>Staatsbibliothek</w:t>
      </w:r>
      <w:proofErr w:type="spellEnd"/>
      <w:r w:rsidRPr="00E05D6D">
        <w:t>, Munich</w:t>
      </w:r>
    </w:p>
    <w:p w14:paraId="51E9C3A7" w14:textId="77777777" w:rsidR="00BB0F16" w:rsidRPr="00E05D6D" w:rsidRDefault="00BB0F16" w:rsidP="002B67BC">
      <w:pPr>
        <w:spacing w:line="240" w:lineRule="auto"/>
      </w:pPr>
      <w:r>
        <w:t xml:space="preserve">Plate 11. </w:t>
      </w:r>
      <w:r w:rsidRPr="00E05D6D">
        <w:t>260-NSA-37, National Archives, College Park, Maryland</w:t>
      </w:r>
    </w:p>
    <w:p w14:paraId="1003B530" w14:textId="214F7235" w:rsidR="00BB0F16" w:rsidRPr="00E05D6D" w:rsidRDefault="00BB0F16" w:rsidP="002B67BC">
      <w:pPr>
        <w:spacing w:line="240" w:lineRule="auto"/>
      </w:pPr>
      <w:proofErr w:type="gramStart"/>
      <w:r>
        <w:t>Plate</w:t>
      </w:r>
      <w:r w:rsidR="00733FBE">
        <w:t>s</w:t>
      </w:r>
      <w:r>
        <w:t xml:space="preserve"> 12</w:t>
      </w:r>
      <w:r w:rsidR="00733FBE">
        <w:t>, 13</w:t>
      </w:r>
      <w:r>
        <w:t>.</w:t>
      </w:r>
      <w:proofErr w:type="gramEnd"/>
      <w:r>
        <w:t xml:space="preserve"> </w:t>
      </w:r>
      <w:r w:rsidRPr="00973E61">
        <w:t xml:space="preserve">Courtesy of </w:t>
      </w:r>
      <w:r w:rsidRPr="00E02F3D">
        <w:rPr>
          <w:u w:val="single"/>
        </w:rPr>
        <w:t xml:space="preserve">FOCUS </w:t>
      </w:r>
      <w:proofErr w:type="spellStart"/>
      <w:r w:rsidRPr="00E02F3D">
        <w:rPr>
          <w:u w:val="single"/>
        </w:rPr>
        <w:t>Magazin</w:t>
      </w:r>
      <w:proofErr w:type="spellEnd"/>
      <w:r w:rsidRPr="00E02F3D">
        <w:rPr>
          <w:u w:val="single"/>
        </w:rPr>
        <w:t>,</w:t>
      </w:r>
      <w:r w:rsidR="004947F8">
        <w:t xml:space="preserve"> Munich</w:t>
      </w:r>
    </w:p>
    <w:p w14:paraId="794AABE8" w14:textId="6D14AE3D" w:rsidR="00526DA3" w:rsidRPr="00BB0F16" w:rsidRDefault="00526DA3" w:rsidP="002B67BC">
      <w:pPr>
        <w:spacing w:line="240" w:lineRule="auto"/>
      </w:pPr>
    </w:p>
    <w:sectPr w:rsidR="00526DA3" w:rsidRPr="00BB0F16">
      <w:headerReference w:type="default" r:id="rId8"/>
      <w:footerReference w:type="default" r:id="rId9"/>
      <w:footnotePr>
        <w:numFmt w:val="upperLetter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CC9A5" w14:textId="77777777" w:rsidR="00FD00E7" w:rsidRDefault="00FD00E7">
      <w:r>
        <w:separator/>
      </w:r>
    </w:p>
  </w:endnote>
  <w:endnote w:type="continuationSeparator" w:id="0">
    <w:p w14:paraId="5DBB3F6D" w14:textId="77777777" w:rsidR="00FD00E7" w:rsidRDefault="00FD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hruti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EE859" w14:textId="77777777" w:rsidR="00097193" w:rsidRDefault="00097193">
    <w:pPr>
      <w:pStyle w:val="Footer"/>
    </w:pPr>
    <w:r>
      <w:rPr>
        <w:b w:val="0"/>
        <w:snapToGrid w:val="0"/>
      </w:rPr>
      <w:t>Printed:</w:t>
    </w:r>
    <w:r>
      <w:rPr>
        <w:snapToGrid w:val="0"/>
      </w:rPr>
      <w:t xml:space="preserve">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5/14/2012 11:25:00 AM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8B844" w14:textId="77777777" w:rsidR="00FD00E7" w:rsidRDefault="00FD00E7">
      <w:r>
        <w:separator/>
      </w:r>
    </w:p>
  </w:footnote>
  <w:footnote w:type="continuationSeparator" w:id="0">
    <w:p w14:paraId="7969B5D8" w14:textId="77777777" w:rsidR="00FD00E7" w:rsidRDefault="00FD00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E0DA0" w14:textId="77777777" w:rsidR="00097193" w:rsidRDefault="00097193" w:rsidP="008946F4">
    <w:pPr>
      <w:pStyle w:val="Header"/>
    </w:pPr>
    <w:r>
      <w:rPr>
        <w:snapToGrid w:val="0"/>
      </w:rPr>
      <w:t xml:space="preserve">Stratigakos </w:t>
    </w:r>
    <w:r>
      <w:rPr>
        <w:rFonts w:ascii="Wingdings" w:hAnsi="Wingdings"/>
      </w:rPr>
      <w:t></w:t>
    </w:r>
    <w:r>
      <w:rPr>
        <w:rFonts w:ascii="Wingdings" w:hAnsi="Wingdings"/>
      </w:rPr>
      <w:t></w:t>
    </w:r>
    <w:r>
      <w:rPr>
        <w:snapToGrid w:val="0"/>
      </w:rPr>
      <w:t xml:space="preserve"> </w:t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Document1</w:t>
    </w:r>
    <w:r>
      <w:rPr>
        <w:snapToGrid w:val="0"/>
      </w:rPr>
      <w:fldChar w:fldCharType="end"/>
    </w:r>
    <w:r>
      <w:rPr>
        <w:snapToGrid w:val="0"/>
      </w:rPr>
      <w:t xml:space="preserve"> </w:t>
    </w:r>
    <w:r>
      <w:rPr>
        <w:rFonts w:ascii="Wingdings" w:hAnsi="Wingdings"/>
      </w:rPr>
      <w:t></w:t>
    </w:r>
    <w:r>
      <w:rPr>
        <w:rFonts w:ascii="Wingdings" w:hAnsi="Wingdings"/>
      </w:rPr>
      <w:t></w:t>
    </w:r>
    <w: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D8596C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BE59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F8F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BCA3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894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154EF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14F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BA698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8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98C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7003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attachedTemplate r:id="rId1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Fmt w:val="upp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16"/>
    <w:rsid w:val="00010F94"/>
    <w:rsid w:val="00021D18"/>
    <w:rsid w:val="00033787"/>
    <w:rsid w:val="000461EC"/>
    <w:rsid w:val="000720CE"/>
    <w:rsid w:val="00093D2A"/>
    <w:rsid w:val="00097193"/>
    <w:rsid w:val="000A363E"/>
    <w:rsid w:val="000D35DE"/>
    <w:rsid w:val="000E2271"/>
    <w:rsid w:val="00102BD0"/>
    <w:rsid w:val="001201D5"/>
    <w:rsid w:val="00123D87"/>
    <w:rsid w:val="00127DFA"/>
    <w:rsid w:val="0013443A"/>
    <w:rsid w:val="00194398"/>
    <w:rsid w:val="001B015C"/>
    <w:rsid w:val="001C0F61"/>
    <w:rsid w:val="001D704D"/>
    <w:rsid w:val="001E0397"/>
    <w:rsid w:val="00224A57"/>
    <w:rsid w:val="00230D0A"/>
    <w:rsid w:val="00244953"/>
    <w:rsid w:val="002623E3"/>
    <w:rsid w:val="002B67BC"/>
    <w:rsid w:val="002C154E"/>
    <w:rsid w:val="002D58B0"/>
    <w:rsid w:val="0030561C"/>
    <w:rsid w:val="0032044C"/>
    <w:rsid w:val="00330CE6"/>
    <w:rsid w:val="00333080"/>
    <w:rsid w:val="00341B2B"/>
    <w:rsid w:val="0035250C"/>
    <w:rsid w:val="00352C11"/>
    <w:rsid w:val="003F7546"/>
    <w:rsid w:val="00407851"/>
    <w:rsid w:val="00414F30"/>
    <w:rsid w:val="00417791"/>
    <w:rsid w:val="00443F07"/>
    <w:rsid w:val="00482D60"/>
    <w:rsid w:val="0048501E"/>
    <w:rsid w:val="00485A3B"/>
    <w:rsid w:val="004947F8"/>
    <w:rsid w:val="004A5758"/>
    <w:rsid w:val="004B7134"/>
    <w:rsid w:val="004D74E0"/>
    <w:rsid w:val="004F5CE7"/>
    <w:rsid w:val="005036FC"/>
    <w:rsid w:val="00526DA3"/>
    <w:rsid w:val="00535BE1"/>
    <w:rsid w:val="00574E38"/>
    <w:rsid w:val="005876EE"/>
    <w:rsid w:val="00587CAE"/>
    <w:rsid w:val="00593B04"/>
    <w:rsid w:val="005A3CCF"/>
    <w:rsid w:val="005A4B47"/>
    <w:rsid w:val="005B7B2D"/>
    <w:rsid w:val="005F1E18"/>
    <w:rsid w:val="005F1F87"/>
    <w:rsid w:val="00602430"/>
    <w:rsid w:val="00651C00"/>
    <w:rsid w:val="006602D4"/>
    <w:rsid w:val="00662386"/>
    <w:rsid w:val="00666A15"/>
    <w:rsid w:val="006776CE"/>
    <w:rsid w:val="006A0C54"/>
    <w:rsid w:val="006A142C"/>
    <w:rsid w:val="006D1F4E"/>
    <w:rsid w:val="006E68DC"/>
    <w:rsid w:val="00733FBE"/>
    <w:rsid w:val="00770BAB"/>
    <w:rsid w:val="00785AE2"/>
    <w:rsid w:val="00793FF0"/>
    <w:rsid w:val="007A289E"/>
    <w:rsid w:val="007B3F30"/>
    <w:rsid w:val="007C60CB"/>
    <w:rsid w:val="007F2A5D"/>
    <w:rsid w:val="00804C02"/>
    <w:rsid w:val="00830DAC"/>
    <w:rsid w:val="0083324B"/>
    <w:rsid w:val="00852B42"/>
    <w:rsid w:val="008809C3"/>
    <w:rsid w:val="0089035F"/>
    <w:rsid w:val="008946F4"/>
    <w:rsid w:val="008C2125"/>
    <w:rsid w:val="00907BCB"/>
    <w:rsid w:val="00916D5D"/>
    <w:rsid w:val="00925AC2"/>
    <w:rsid w:val="00961553"/>
    <w:rsid w:val="00975A27"/>
    <w:rsid w:val="009C38FF"/>
    <w:rsid w:val="009C53D8"/>
    <w:rsid w:val="009D72AB"/>
    <w:rsid w:val="009E5352"/>
    <w:rsid w:val="009E586A"/>
    <w:rsid w:val="009F7AE4"/>
    <w:rsid w:val="00A22F63"/>
    <w:rsid w:val="00A279B9"/>
    <w:rsid w:val="00AB2ED8"/>
    <w:rsid w:val="00AC04C6"/>
    <w:rsid w:val="00AC7FFA"/>
    <w:rsid w:val="00AD62FF"/>
    <w:rsid w:val="00B142D8"/>
    <w:rsid w:val="00B2281F"/>
    <w:rsid w:val="00B23941"/>
    <w:rsid w:val="00B23A8B"/>
    <w:rsid w:val="00B3337B"/>
    <w:rsid w:val="00B34615"/>
    <w:rsid w:val="00B761DC"/>
    <w:rsid w:val="00B86A81"/>
    <w:rsid w:val="00BB0F16"/>
    <w:rsid w:val="00BF5274"/>
    <w:rsid w:val="00C00F36"/>
    <w:rsid w:val="00C1212B"/>
    <w:rsid w:val="00C42D4C"/>
    <w:rsid w:val="00C46FBC"/>
    <w:rsid w:val="00C50A0D"/>
    <w:rsid w:val="00C853CB"/>
    <w:rsid w:val="00CA73F9"/>
    <w:rsid w:val="00CC3283"/>
    <w:rsid w:val="00CC359A"/>
    <w:rsid w:val="00D07661"/>
    <w:rsid w:val="00D57CBF"/>
    <w:rsid w:val="00D8596C"/>
    <w:rsid w:val="00DA2642"/>
    <w:rsid w:val="00DA7A42"/>
    <w:rsid w:val="00DC6A87"/>
    <w:rsid w:val="00DD0F44"/>
    <w:rsid w:val="00E06518"/>
    <w:rsid w:val="00E25439"/>
    <w:rsid w:val="00E42AA5"/>
    <w:rsid w:val="00E5784E"/>
    <w:rsid w:val="00E6106C"/>
    <w:rsid w:val="00E84771"/>
    <w:rsid w:val="00E85144"/>
    <w:rsid w:val="00EA26C0"/>
    <w:rsid w:val="00EB3059"/>
    <w:rsid w:val="00EC0DD3"/>
    <w:rsid w:val="00F20470"/>
    <w:rsid w:val="00F25798"/>
    <w:rsid w:val="00F518E6"/>
    <w:rsid w:val="00F54E15"/>
    <w:rsid w:val="00F84B6B"/>
    <w:rsid w:val="00F917A1"/>
    <w:rsid w:val="00FC3D26"/>
    <w:rsid w:val="00FD00E7"/>
    <w:rsid w:val="00FD6460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2E7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43A"/>
    <w:pPr>
      <w:spacing w:line="360" w:lineRule="auto"/>
    </w:pPr>
    <w:rPr>
      <w:rFonts w:ascii="Georgia" w:hAnsi="Georgia"/>
      <w:sz w:val="22"/>
    </w:rPr>
  </w:style>
  <w:style w:type="paragraph" w:styleId="Heading1">
    <w:name w:val="heading 1"/>
    <w:aliases w:val="A"/>
    <w:basedOn w:val="Normal"/>
    <w:next w:val="Normal"/>
    <w:qFormat/>
    <w:rsid w:val="000D35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B"/>
    <w:basedOn w:val="Normal"/>
    <w:next w:val="Normal"/>
    <w:qFormat/>
    <w:rsid w:val="000D35D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aliases w:val="C"/>
    <w:basedOn w:val="Normal"/>
    <w:next w:val="Normal"/>
    <w:qFormat/>
    <w:rsid w:val="006D1F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D"/>
    <w:basedOn w:val="Normal"/>
    <w:next w:val="Normal"/>
    <w:qFormat/>
    <w:rsid w:val="006D1F4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35DE"/>
    <w:pPr>
      <w:spacing w:before="240" w:after="60"/>
      <w:outlineLvl w:val="4"/>
    </w:pPr>
    <w:rPr>
      <w:b/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jc w:val="right"/>
    </w:pPr>
    <w:rPr>
      <w:rFonts w:ascii="Arial" w:hAnsi="Arial"/>
      <w:b/>
      <w:sz w:val="20"/>
    </w:rPr>
  </w:style>
  <w:style w:type="paragraph" w:styleId="Footer">
    <w:name w:val="footer"/>
    <w:basedOn w:val="Normal"/>
    <w:pPr>
      <w:jc w:val="right"/>
    </w:pPr>
    <w:rPr>
      <w:rFonts w:ascii="Arial" w:hAnsi="Arial"/>
      <w:b/>
      <w:sz w:val="20"/>
    </w:rPr>
  </w:style>
  <w:style w:type="character" w:styleId="PageNumber">
    <w:name w:val="page number"/>
    <w:basedOn w:val="DefaultParagraphFont"/>
    <w:rPr>
      <w:rFonts w:ascii="Arial" w:hAnsi="Arial"/>
      <w:b/>
      <w:sz w:val="20"/>
    </w:rPr>
  </w:style>
  <w:style w:type="paragraph" w:styleId="FootnoteText">
    <w:name w:val="footnote text"/>
    <w:basedOn w:val="Normal"/>
    <w:semiHidden/>
    <w:pPr>
      <w:spacing w:line="240" w:lineRule="auto"/>
    </w:pPr>
    <w:rPr>
      <w:rFonts w:ascii="Courier New" w:hAnsi="Courier New"/>
      <w:sz w:val="20"/>
    </w:rPr>
  </w:style>
  <w:style w:type="character" w:styleId="FootnoteReference">
    <w:name w:val="footnote reference"/>
    <w:basedOn w:val="DefaultParagraphFont"/>
    <w:semiHidden/>
    <w:rPr>
      <w:rFonts w:ascii="Georgia" w:hAnsi="Georgia"/>
      <w:b/>
      <w:sz w:val="28"/>
      <w:vertAlign w:val="superscript"/>
    </w:rPr>
  </w:style>
  <w:style w:type="paragraph" w:customStyle="1" w:styleId="Unnumberedlistlast">
    <w:name w:val="Unnumbered list last"/>
    <w:basedOn w:val="Unnumberedlistfirst"/>
    <w:rsid w:val="00CC3283"/>
    <w:pPr>
      <w:spacing w:before="0" w:after="120"/>
    </w:pPr>
  </w:style>
  <w:style w:type="paragraph" w:customStyle="1" w:styleId="Unnumberedlistfirst">
    <w:name w:val="Unnumbered list first"/>
    <w:basedOn w:val="Normal"/>
    <w:rsid w:val="00CC3283"/>
    <w:pPr>
      <w:spacing w:before="120"/>
      <w:ind w:left="720" w:right="720"/>
    </w:pPr>
  </w:style>
  <w:style w:type="paragraph" w:customStyle="1" w:styleId="CHtitle">
    <w:name w:val="CH title"/>
    <w:basedOn w:val="Normal"/>
    <w:next w:val="Normal"/>
    <w:rsid w:val="000D35DE"/>
    <w:pPr>
      <w:jc w:val="center"/>
    </w:pPr>
    <w:rPr>
      <w:rFonts w:ascii="Arial" w:hAnsi="Arial"/>
      <w:b/>
      <w:iCs/>
      <w:sz w:val="32"/>
    </w:rPr>
  </w:style>
  <w:style w:type="paragraph" w:customStyle="1" w:styleId="Exttextmid">
    <w:name w:val="Ext text mid"/>
    <w:basedOn w:val="Normal"/>
    <w:rsid w:val="00CC3283"/>
    <w:pPr>
      <w:ind w:left="1440" w:right="720"/>
    </w:pPr>
    <w:rPr>
      <w:iCs/>
    </w:rPr>
  </w:style>
  <w:style w:type="paragraph" w:customStyle="1" w:styleId="CHnumber">
    <w:name w:val="CH number"/>
    <w:basedOn w:val="CHtitle"/>
    <w:next w:val="CHtitle"/>
    <w:autoRedefine/>
    <w:rsid w:val="000D35DE"/>
  </w:style>
  <w:style w:type="paragraph" w:customStyle="1" w:styleId="CHsubtitle">
    <w:name w:val="CH subtitle"/>
    <w:basedOn w:val="Normal"/>
    <w:rsid w:val="000D35DE"/>
    <w:pPr>
      <w:jc w:val="center"/>
    </w:pPr>
    <w:rPr>
      <w:rFonts w:ascii="Arial" w:hAnsi="Arial"/>
      <w:sz w:val="28"/>
    </w:rPr>
  </w:style>
  <w:style w:type="paragraph" w:customStyle="1" w:styleId="FMtitle">
    <w:name w:val="FM title"/>
    <w:basedOn w:val="Normal"/>
    <w:rsid w:val="00021D18"/>
    <w:pPr>
      <w:jc w:val="center"/>
    </w:pPr>
    <w:rPr>
      <w:rFonts w:ascii="Arial" w:hAnsi="Arial"/>
      <w:b/>
      <w:sz w:val="32"/>
    </w:rPr>
  </w:style>
  <w:style w:type="paragraph" w:customStyle="1" w:styleId="FMA">
    <w:name w:val="FMA"/>
    <w:basedOn w:val="FMtitle"/>
    <w:rsid w:val="00021D18"/>
    <w:pPr>
      <w:jc w:val="left"/>
    </w:pPr>
  </w:style>
  <w:style w:type="paragraph" w:customStyle="1" w:styleId="FMB">
    <w:name w:val="FMB"/>
    <w:basedOn w:val="Normal"/>
    <w:rsid w:val="00021D18"/>
    <w:rPr>
      <w:rFonts w:ascii="Arial" w:hAnsi="Arial"/>
      <w:b/>
      <w:sz w:val="28"/>
    </w:rPr>
  </w:style>
  <w:style w:type="character" w:styleId="EndnoteReference">
    <w:name w:val="endnote reference"/>
    <w:basedOn w:val="DefaultParagraphFont"/>
    <w:semiHidden/>
    <w:rsid w:val="00B34615"/>
    <w:rPr>
      <w:vertAlign w:val="superscript"/>
    </w:rPr>
  </w:style>
  <w:style w:type="paragraph" w:customStyle="1" w:styleId="Partnumber">
    <w:name w:val="Part number"/>
    <w:basedOn w:val="CHnumber"/>
    <w:rsid w:val="00535BE1"/>
    <w:pPr>
      <w:jc w:val="left"/>
    </w:pPr>
    <w:rPr>
      <w:sz w:val="40"/>
    </w:rPr>
  </w:style>
  <w:style w:type="paragraph" w:customStyle="1" w:styleId="Parttitle">
    <w:name w:val="Part title"/>
    <w:basedOn w:val="Partnumber"/>
    <w:rsid w:val="00B34615"/>
  </w:style>
  <w:style w:type="paragraph" w:customStyle="1" w:styleId="Partsubtitle">
    <w:name w:val="Part subtitle"/>
    <w:basedOn w:val="Partnumber"/>
    <w:rsid w:val="00B34615"/>
    <w:rPr>
      <w:sz w:val="28"/>
    </w:rPr>
  </w:style>
  <w:style w:type="paragraph" w:customStyle="1" w:styleId="CHauthor">
    <w:name w:val="CH author"/>
    <w:basedOn w:val="CHsubtitle"/>
    <w:rsid w:val="00F25798"/>
    <w:rPr>
      <w:b/>
      <w:sz w:val="22"/>
    </w:rPr>
  </w:style>
  <w:style w:type="paragraph" w:customStyle="1" w:styleId="Epigraph">
    <w:name w:val="Epigraph"/>
    <w:basedOn w:val="Normal"/>
    <w:rsid w:val="00B23A8B"/>
    <w:pPr>
      <w:spacing w:before="120"/>
      <w:ind w:left="3600"/>
      <w:contextualSpacing/>
    </w:pPr>
    <w:rPr>
      <w:sz w:val="20"/>
    </w:rPr>
  </w:style>
  <w:style w:type="paragraph" w:customStyle="1" w:styleId="TextA">
    <w:name w:val="Text A"/>
    <w:basedOn w:val="Normal"/>
    <w:rsid w:val="00021D18"/>
    <w:rPr>
      <w:rFonts w:ascii="Arial" w:hAnsi="Arial"/>
      <w:b/>
      <w:sz w:val="32"/>
    </w:rPr>
  </w:style>
  <w:style w:type="paragraph" w:customStyle="1" w:styleId="TextB">
    <w:name w:val="Text B"/>
    <w:basedOn w:val="Normal"/>
    <w:rsid w:val="00BF5274"/>
    <w:rPr>
      <w:rFonts w:ascii="Arial" w:hAnsi="Arial"/>
      <w:b/>
      <w:sz w:val="28"/>
    </w:rPr>
  </w:style>
  <w:style w:type="paragraph" w:customStyle="1" w:styleId="TextC">
    <w:name w:val="Text C"/>
    <w:basedOn w:val="Normal"/>
    <w:rsid w:val="00021D18"/>
    <w:rPr>
      <w:rFonts w:ascii="Arial" w:hAnsi="Arial"/>
      <w:b/>
      <w:sz w:val="24"/>
    </w:rPr>
  </w:style>
  <w:style w:type="paragraph" w:customStyle="1" w:styleId="TextD">
    <w:name w:val="Text D"/>
    <w:basedOn w:val="Normal"/>
    <w:rsid w:val="00B142D8"/>
    <w:rPr>
      <w:rFonts w:ascii="Arial" w:hAnsi="Arial"/>
      <w:b/>
      <w:sz w:val="20"/>
    </w:rPr>
  </w:style>
  <w:style w:type="paragraph" w:customStyle="1" w:styleId="Headnote">
    <w:name w:val="Headnote"/>
    <w:basedOn w:val="Normal"/>
    <w:rsid w:val="00B34615"/>
    <w:rPr>
      <w:sz w:val="20"/>
    </w:rPr>
  </w:style>
  <w:style w:type="paragraph" w:customStyle="1" w:styleId="Exttext">
    <w:name w:val="Ext text"/>
    <w:basedOn w:val="Exttextfirst"/>
    <w:rsid w:val="00CC3283"/>
    <w:pPr>
      <w:spacing w:after="120"/>
    </w:pPr>
  </w:style>
  <w:style w:type="paragraph" w:customStyle="1" w:styleId="Exttextfirst">
    <w:name w:val="Ext text first"/>
    <w:basedOn w:val="Exttextmid"/>
    <w:rsid w:val="00CC3283"/>
    <w:pPr>
      <w:spacing w:before="120"/>
    </w:pPr>
    <w:rPr>
      <w:iCs w:val="0"/>
    </w:rPr>
  </w:style>
  <w:style w:type="paragraph" w:styleId="Signature">
    <w:name w:val="Signature"/>
    <w:basedOn w:val="Normal"/>
    <w:rsid w:val="00127DFA"/>
    <w:pPr>
      <w:jc w:val="right"/>
    </w:pPr>
  </w:style>
  <w:style w:type="paragraph" w:customStyle="1" w:styleId="Sansserif">
    <w:name w:val="Sans serif"/>
    <w:basedOn w:val="Normal"/>
    <w:rsid w:val="00593B04"/>
    <w:rPr>
      <w:rFonts w:ascii="Arial" w:hAnsi="Arial"/>
    </w:rPr>
  </w:style>
  <w:style w:type="paragraph" w:customStyle="1" w:styleId="Smallcaps">
    <w:name w:val="Small caps"/>
    <w:basedOn w:val="Normal"/>
    <w:rsid w:val="00593B04"/>
    <w:rPr>
      <w:smallCaps/>
    </w:rPr>
  </w:style>
  <w:style w:type="paragraph" w:customStyle="1" w:styleId="BMtitle">
    <w:name w:val="BM title"/>
    <w:basedOn w:val="Normal"/>
    <w:rsid w:val="00021D18"/>
    <w:pPr>
      <w:jc w:val="center"/>
    </w:pPr>
    <w:rPr>
      <w:rFonts w:ascii="Arial" w:hAnsi="Arial"/>
      <w:b/>
      <w:sz w:val="32"/>
    </w:rPr>
  </w:style>
  <w:style w:type="paragraph" w:customStyle="1" w:styleId="BMA">
    <w:name w:val="BMA"/>
    <w:basedOn w:val="Normal"/>
    <w:rsid w:val="00021D18"/>
    <w:rPr>
      <w:rFonts w:ascii="Arial" w:hAnsi="Arial"/>
      <w:b/>
      <w:sz w:val="32"/>
    </w:rPr>
  </w:style>
  <w:style w:type="paragraph" w:customStyle="1" w:styleId="BMB">
    <w:name w:val="BMB"/>
    <w:basedOn w:val="Normal"/>
    <w:rsid w:val="00021D18"/>
    <w:rPr>
      <w:rFonts w:ascii="Arial" w:hAnsi="Arial"/>
      <w:b/>
      <w:sz w:val="28"/>
    </w:rPr>
  </w:style>
  <w:style w:type="paragraph" w:customStyle="1" w:styleId="BMC">
    <w:name w:val="BMC"/>
    <w:basedOn w:val="Normal"/>
    <w:rsid w:val="00021D18"/>
    <w:rPr>
      <w:rFonts w:ascii="Arial" w:hAnsi="Arial"/>
      <w:b/>
      <w:sz w:val="24"/>
    </w:rPr>
  </w:style>
  <w:style w:type="paragraph" w:customStyle="1" w:styleId="BMD">
    <w:name w:val="BMD"/>
    <w:basedOn w:val="Normal"/>
    <w:rsid w:val="00B142D8"/>
    <w:rPr>
      <w:rFonts w:ascii="Arial" w:hAnsi="Arial"/>
      <w:b/>
      <w:sz w:val="20"/>
    </w:rPr>
  </w:style>
  <w:style w:type="paragraph" w:customStyle="1" w:styleId="Epigraphpoetry">
    <w:name w:val="Epigraph poetry"/>
    <w:basedOn w:val="Epigraph"/>
    <w:next w:val="Normal"/>
    <w:rsid w:val="00A279B9"/>
    <w:pPr>
      <w:ind w:right="-5040"/>
    </w:pPr>
  </w:style>
  <w:style w:type="paragraph" w:customStyle="1" w:styleId="Dialogue">
    <w:name w:val="Dialogue"/>
    <w:basedOn w:val="Normal"/>
    <w:rsid w:val="009C38FF"/>
    <w:pPr>
      <w:ind w:left="720" w:right="720"/>
    </w:pPr>
  </w:style>
  <w:style w:type="paragraph" w:customStyle="1" w:styleId="FMsubtitle">
    <w:name w:val="FM subtitle"/>
    <w:basedOn w:val="FMtitle"/>
    <w:rsid w:val="00021D18"/>
    <w:rPr>
      <w:iCs/>
      <w:sz w:val="28"/>
    </w:rPr>
  </w:style>
  <w:style w:type="paragraph" w:customStyle="1" w:styleId="BMsubtitle">
    <w:name w:val="BM subtitle"/>
    <w:basedOn w:val="Normal"/>
    <w:rsid w:val="00021D18"/>
    <w:pPr>
      <w:jc w:val="center"/>
    </w:pPr>
    <w:rPr>
      <w:rFonts w:ascii="Arial" w:hAnsi="Arial"/>
      <w:b/>
      <w:iCs/>
      <w:sz w:val="28"/>
    </w:rPr>
  </w:style>
  <w:style w:type="paragraph" w:customStyle="1" w:styleId="notetocomp">
    <w:name w:val="note to comp"/>
    <w:basedOn w:val="Normal"/>
    <w:next w:val="Normal"/>
    <w:rsid w:val="00F25798"/>
    <w:rPr>
      <w:i/>
    </w:rPr>
  </w:style>
  <w:style w:type="paragraph" w:customStyle="1" w:styleId="spaceline">
    <w:name w:val="space (line)"/>
    <w:basedOn w:val="Normal"/>
    <w:next w:val="Normal"/>
    <w:rsid w:val="00C42D4C"/>
    <w:rPr>
      <w:iCs/>
    </w:rPr>
  </w:style>
  <w:style w:type="paragraph" w:customStyle="1" w:styleId="Exttextlast">
    <w:name w:val="Ext text last"/>
    <w:basedOn w:val="Exttextfirst"/>
    <w:rsid w:val="00CC3283"/>
    <w:pPr>
      <w:spacing w:before="0" w:after="120"/>
    </w:pPr>
  </w:style>
  <w:style w:type="paragraph" w:customStyle="1" w:styleId="Epigraphsource">
    <w:name w:val="Epigraph source"/>
    <w:basedOn w:val="Epigraph"/>
    <w:rsid w:val="00E84771"/>
    <w:pPr>
      <w:spacing w:before="0" w:after="120"/>
    </w:pPr>
  </w:style>
  <w:style w:type="paragraph" w:customStyle="1" w:styleId="Tableofcontents">
    <w:name w:val="Table of contents"/>
    <w:basedOn w:val="Normal"/>
    <w:rsid w:val="00F518E6"/>
  </w:style>
  <w:style w:type="paragraph" w:customStyle="1" w:styleId="Notestext">
    <w:name w:val="Notes text"/>
    <w:basedOn w:val="Normal"/>
    <w:rsid w:val="00F518E6"/>
  </w:style>
  <w:style w:type="paragraph" w:customStyle="1" w:styleId="Bibtext">
    <w:name w:val="Bib text"/>
    <w:basedOn w:val="Normal"/>
    <w:rsid w:val="00602430"/>
    <w:pPr>
      <w:ind w:left="720" w:hanging="720"/>
    </w:pPr>
  </w:style>
  <w:style w:type="paragraph" w:customStyle="1" w:styleId="Numberedlistfirst">
    <w:name w:val="Numbered list first"/>
    <w:basedOn w:val="Normal"/>
    <w:rsid w:val="00CC3283"/>
    <w:pPr>
      <w:spacing w:before="120"/>
      <w:ind w:left="720" w:right="720"/>
    </w:pPr>
  </w:style>
  <w:style w:type="paragraph" w:customStyle="1" w:styleId="Numberedlistlast">
    <w:name w:val="Numbered list last"/>
    <w:basedOn w:val="Numberedlistfirst"/>
    <w:rsid w:val="00CC3283"/>
    <w:pPr>
      <w:spacing w:before="0" w:after="120"/>
    </w:pPr>
  </w:style>
  <w:style w:type="paragraph" w:customStyle="1" w:styleId="Numberedlistmiddle">
    <w:name w:val="Numbered list middle"/>
    <w:basedOn w:val="Numberedlistfirst"/>
    <w:rsid w:val="00CC3283"/>
    <w:pPr>
      <w:spacing w:before="0"/>
    </w:pPr>
  </w:style>
  <w:style w:type="paragraph" w:customStyle="1" w:styleId="Extpoetryfirst">
    <w:name w:val="Ext poetry first"/>
    <w:basedOn w:val="Normal"/>
    <w:rsid w:val="00E25439"/>
    <w:pPr>
      <w:spacing w:before="120"/>
      <w:ind w:left="1440"/>
    </w:pPr>
    <w:rPr>
      <w:iCs/>
    </w:rPr>
  </w:style>
  <w:style w:type="paragraph" w:customStyle="1" w:styleId="Extpoetrymid">
    <w:name w:val="Ext poetry mid"/>
    <w:basedOn w:val="Normal"/>
    <w:rsid w:val="00E25439"/>
    <w:pPr>
      <w:ind w:left="1440"/>
    </w:pPr>
    <w:rPr>
      <w:iCs/>
    </w:rPr>
  </w:style>
  <w:style w:type="paragraph" w:customStyle="1" w:styleId="Extpoetrylast">
    <w:name w:val="Ext poetry last"/>
    <w:basedOn w:val="Normal"/>
    <w:rsid w:val="00E25439"/>
    <w:pPr>
      <w:spacing w:after="120"/>
      <w:ind w:left="1440"/>
    </w:pPr>
    <w:rPr>
      <w:iCs/>
    </w:rPr>
  </w:style>
  <w:style w:type="paragraph" w:customStyle="1" w:styleId="Unnumberedlistmid">
    <w:name w:val="Unnumbered list mid"/>
    <w:basedOn w:val="Unnumberedlistfirst"/>
    <w:rsid w:val="00CC3283"/>
    <w:pPr>
      <w:spacing w:before="0"/>
    </w:pPr>
  </w:style>
  <w:style w:type="paragraph" w:customStyle="1" w:styleId="Boxedtext">
    <w:name w:val="Boxed text"/>
    <w:basedOn w:val="Normal"/>
    <w:rsid w:val="00AC04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Boxedheading">
    <w:name w:val="Boxed heading"/>
    <w:basedOn w:val="TextA"/>
    <w:rsid w:val="00AC04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Extpoetry">
    <w:name w:val="Ext poetry"/>
    <w:basedOn w:val="Extpoetryfirst"/>
    <w:next w:val="Normal"/>
    <w:autoRedefine/>
    <w:rsid w:val="00C1212B"/>
    <w:pPr>
      <w:spacing w:after="120"/>
    </w:pPr>
    <w:rPr>
      <w:rFonts w:cs="Shruti"/>
      <w:szCs w:val="22"/>
    </w:rPr>
  </w:style>
  <w:style w:type="paragraph" w:customStyle="1" w:styleId="Extpoetrysource">
    <w:name w:val="Ext poetry source"/>
    <w:basedOn w:val="Extpoetrylast"/>
    <w:autoRedefine/>
    <w:rsid w:val="007B3F30"/>
    <w:pPr>
      <w:ind w:left="0"/>
      <w:jc w:val="right"/>
    </w:pPr>
  </w:style>
  <w:style w:type="paragraph" w:customStyle="1" w:styleId="spacestanzaorother">
    <w:name w:val="space (stanza or other)"/>
    <w:basedOn w:val="spaceline"/>
    <w:rsid w:val="00F84B6B"/>
  </w:style>
  <w:style w:type="paragraph" w:customStyle="1" w:styleId="Exttextsource">
    <w:name w:val="Ext text source"/>
    <w:basedOn w:val="Extpoetrysource"/>
    <w:rsid w:val="00F84B6B"/>
  </w:style>
  <w:style w:type="paragraph" w:customStyle="1" w:styleId="Extpoetryspace">
    <w:name w:val="Ext poetry space"/>
    <w:basedOn w:val="Extpoetrymid"/>
    <w:rsid w:val="00482D60"/>
  </w:style>
  <w:style w:type="paragraph" w:customStyle="1" w:styleId="Abstract">
    <w:name w:val="Abstract"/>
    <w:basedOn w:val="Normal"/>
    <w:rsid w:val="00D07661"/>
    <w:rPr>
      <w:u w:val="single"/>
    </w:rPr>
  </w:style>
  <w:style w:type="paragraph" w:customStyle="1" w:styleId="ORN">
    <w:name w:val="ORN"/>
    <w:basedOn w:val="Normal"/>
    <w:qFormat/>
    <w:rsid w:val="00975A27"/>
    <w:pPr>
      <w:autoSpaceDE w:val="0"/>
      <w:autoSpaceDN w:val="0"/>
      <w:adjustRightInd w:val="0"/>
      <w:ind w:firstLine="720"/>
      <w:jc w:val="center"/>
    </w:pPr>
    <w:rPr>
      <w:b/>
    </w:rPr>
  </w:style>
  <w:style w:type="paragraph" w:styleId="BalloonText">
    <w:name w:val="Balloon Text"/>
    <w:basedOn w:val="Normal"/>
    <w:link w:val="BalloonTextChar"/>
    <w:rsid w:val="00733F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FB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0F94"/>
    <w:rPr>
      <w:rFonts w:ascii="Georgia" w:hAnsi="Georgia"/>
      <w:sz w:val="22"/>
    </w:rPr>
  </w:style>
  <w:style w:type="character" w:styleId="CommentReference">
    <w:name w:val="annotation reference"/>
    <w:basedOn w:val="DefaultParagraphFont"/>
    <w:rsid w:val="008809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09C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09C3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rsid w:val="00880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09C3"/>
    <w:rPr>
      <w:rFonts w:ascii="Georgia" w:hAnsi="Georgia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43A"/>
    <w:pPr>
      <w:spacing w:line="360" w:lineRule="auto"/>
    </w:pPr>
    <w:rPr>
      <w:rFonts w:ascii="Georgia" w:hAnsi="Georgia"/>
      <w:sz w:val="22"/>
    </w:rPr>
  </w:style>
  <w:style w:type="paragraph" w:styleId="Heading1">
    <w:name w:val="heading 1"/>
    <w:aliases w:val="A"/>
    <w:basedOn w:val="Normal"/>
    <w:next w:val="Normal"/>
    <w:qFormat/>
    <w:rsid w:val="000D35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B"/>
    <w:basedOn w:val="Normal"/>
    <w:next w:val="Normal"/>
    <w:qFormat/>
    <w:rsid w:val="000D35D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aliases w:val="C"/>
    <w:basedOn w:val="Normal"/>
    <w:next w:val="Normal"/>
    <w:qFormat/>
    <w:rsid w:val="006D1F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D"/>
    <w:basedOn w:val="Normal"/>
    <w:next w:val="Normal"/>
    <w:qFormat/>
    <w:rsid w:val="006D1F4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35DE"/>
    <w:pPr>
      <w:spacing w:before="240" w:after="60"/>
      <w:outlineLvl w:val="4"/>
    </w:pPr>
    <w:rPr>
      <w:b/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jc w:val="right"/>
    </w:pPr>
    <w:rPr>
      <w:rFonts w:ascii="Arial" w:hAnsi="Arial"/>
      <w:b/>
      <w:sz w:val="20"/>
    </w:rPr>
  </w:style>
  <w:style w:type="paragraph" w:styleId="Footer">
    <w:name w:val="footer"/>
    <w:basedOn w:val="Normal"/>
    <w:pPr>
      <w:jc w:val="right"/>
    </w:pPr>
    <w:rPr>
      <w:rFonts w:ascii="Arial" w:hAnsi="Arial"/>
      <w:b/>
      <w:sz w:val="20"/>
    </w:rPr>
  </w:style>
  <w:style w:type="character" w:styleId="PageNumber">
    <w:name w:val="page number"/>
    <w:basedOn w:val="DefaultParagraphFont"/>
    <w:rPr>
      <w:rFonts w:ascii="Arial" w:hAnsi="Arial"/>
      <w:b/>
      <w:sz w:val="20"/>
    </w:rPr>
  </w:style>
  <w:style w:type="paragraph" w:styleId="FootnoteText">
    <w:name w:val="footnote text"/>
    <w:basedOn w:val="Normal"/>
    <w:semiHidden/>
    <w:pPr>
      <w:spacing w:line="240" w:lineRule="auto"/>
    </w:pPr>
    <w:rPr>
      <w:rFonts w:ascii="Courier New" w:hAnsi="Courier New"/>
      <w:sz w:val="20"/>
    </w:rPr>
  </w:style>
  <w:style w:type="character" w:styleId="FootnoteReference">
    <w:name w:val="footnote reference"/>
    <w:basedOn w:val="DefaultParagraphFont"/>
    <w:semiHidden/>
    <w:rPr>
      <w:rFonts w:ascii="Georgia" w:hAnsi="Georgia"/>
      <w:b/>
      <w:sz w:val="28"/>
      <w:vertAlign w:val="superscript"/>
    </w:rPr>
  </w:style>
  <w:style w:type="paragraph" w:customStyle="1" w:styleId="Unnumberedlistlast">
    <w:name w:val="Unnumbered list last"/>
    <w:basedOn w:val="Unnumberedlistfirst"/>
    <w:rsid w:val="00CC3283"/>
    <w:pPr>
      <w:spacing w:before="0" w:after="120"/>
    </w:pPr>
  </w:style>
  <w:style w:type="paragraph" w:customStyle="1" w:styleId="Unnumberedlistfirst">
    <w:name w:val="Unnumbered list first"/>
    <w:basedOn w:val="Normal"/>
    <w:rsid w:val="00CC3283"/>
    <w:pPr>
      <w:spacing w:before="120"/>
      <w:ind w:left="720" w:right="720"/>
    </w:pPr>
  </w:style>
  <w:style w:type="paragraph" w:customStyle="1" w:styleId="CHtitle">
    <w:name w:val="CH title"/>
    <w:basedOn w:val="Normal"/>
    <w:next w:val="Normal"/>
    <w:rsid w:val="000D35DE"/>
    <w:pPr>
      <w:jc w:val="center"/>
    </w:pPr>
    <w:rPr>
      <w:rFonts w:ascii="Arial" w:hAnsi="Arial"/>
      <w:b/>
      <w:iCs/>
      <w:sz w:val="32"/>
    </w:rPr>
  </w:style>
  <w:style w:type="paragraph" w:customStyle="1" w:styleId="Exttextmid">
    <w:name w:val="Ext text mid"/>
    <w:basedOn w:val="Normal"/>
    <w:rsid w:val="00CC3283"/>
    <w:pPr>
      <w:ind w:left="1440" w:right="720"/>
    </w:pPr>
    <w:rPr>
      <w:iCs/>
    </w:rPr>
  </w:style>
  <w:style w:type="paragraph" w:customStyle="1" w:styleId="CHnumber">
    <w:name w:val="CH number"/>
    <w:basedOn w:val="CHtitle"/>
    <w:next w:val="CHtitle"/>
    <w:autoRedefine/>
    <w:rsid w:val="000D35DE"/>
  </w:style>
  <w:style w:type="paragraph" w:customStyle="1" w:styleId="CHsubtitle">
    <w:name w:val="CH subtitle"/>
    <w:basedOn w:val="Normal"/>
    <w:rsid w:val="000D35DE"/>
    <w:pPr>
      <w:jc w:val="center"/>
    </w:pPr>
    <w:rPr>
      <w:rFonts w:ascii="Arial" w:hAnsi="Arial"/>
      <w:sz w:val="28"/>
    </w:rPr>
  </w:style>
  <w:style w:type="paragraph" w:customStyle="1" w:styleId="FMtitle">
    <w:name w:val="FM title"/>
    <w:basedOn w:val="Normal"/>
    <w:rsid w:val="00021D18"/>
    <w:pPr>
      <w:jc w:val="center"/>
    </w:pPr>
    <w:rPr>
      <w:rFonts w:ascii="Arial" w:hAnsi="Arial"/>
      <w:b/>
      <w:sz w:val="32"/>
    </w:rPr>
  </w:style>
  <w:style w:type="paragraph" w:customStyle="1" w:styleId="FMA">
    <w:name w:val="FMA"/>
    <w:basedOn w:val="FMtitle"/>
    <w:rsid w:val="00021D18"/>
    <w:pPr>
      <w:jc w:val="left"/>
    </w:pPr>
  </w:style>
  <w:style w:type="paragraph" w:customStyle="1" w:styleId="FMB">
    <w:name w:val="FMB"/>
    <w:basedOn w:val="Normal"/>
    <w:rsid w:val="00021D18"/>
    <w:rPr>
      <w:rFonts w:ascii="Arial" w:hAnsi="Arial"/>
      <w:b/>
      <w:sz w:val="28"/>
    </w:rPr>
  </w:style>
  <w:style w:type="character" w:styleId="EndnoteReference">
    <w:name w:val="endnote reference"/>
    <w:basedOn w:val="DefaultParagraphFont"/>
    <w:semiHidden/>
    <w:rsid w:val="00B34615"/>
    <w:rPr>
      <w:vertAlign w:val="superscript"/>
    </w:rPr>
  </w:style>
  <w:style w:type="paragraph" w:customStyle="1" w:styleId="Partnumber">
    <w:name w:val="Part number"/>
    <w:basedOn w:val="CHnumber"/>
    <w:rsid w:val="00535BE1"/>
    <w:pPr>
      <w:jc w:val="left"/>
    </w:pPr>
    <w:rPr>
      <w:sz w:val="40"/>
    </w:rPr>
  </w:style>
  <w:style w:type="paragraph" w:customStyle="1" w:styleId="Parttitle">
    <w:name w:val="Part title"/>
    <w:basedOn w:val="Partnumber"/>
    <w:rsid w:val="00B34615"/>
  </w:style>
  <w:style w:type="paragraph" w:customStyle="1" w:styleId="Partsubtitle">
    <w:name w:val="Part subtitle"/>
    <w:basedOn w:val="Partnumber"/>
    <w:rsid w:val="00B34615"/>
    <w:rPr>
      <w:sz w:val="28"/>
    </w:rPr>
  </w:style>
  <w:style w:type="paragraph" w:customStyle="1" w:styleId="CHauthor">
    <w:name w:val="CH author"/>
    <w:basedOn w:val="CHsubtitle"/>
    <w:rsid w:val="00F25798"/>
    <w:rPr>
      <w:b/>
      <w:sz w:val="22"/>
    </w:rPr>
  </w:style>
  <w:style w:type="paragraph" w:customStyle="1" w:styleId="Epigraph">
    <w:name w:val="Epigraph"/>
    <w:basedOn w:val="Normal"/>
    <w:rsid w:val="00B23A8B"/>
    <w:pPr>
      <w:spacing w:before="120"/>
      <w:ind w:left="3600"/>
      <w:contextualSpacing/>
    </w:pPr>
    <w:rPr>
      <w:sz w:val="20"/>
    </w:rPr>
  </w:style>
  <w:style w:type="paragraph" w:customStyle="1" w:styleId="TextA">
    <w:name w:val="Text A"/>
    <w:basedOn w:val="Normal"/>
    <w:rsid w:val="00021D18"/>
    <w:rPr>
      <w:rFonts w:ascii="Arial" w:hAnsi="Arial"/>
      <w:b/>
      <w:sz w:val="32"/>
    </w:rPr>
  </w:style>
  <w:style w:type="paragraph" w:customStyle="1" w:styleId="TextB">
    <w:name w:val="Text B"/>
    <w:basedOn w:val="Normal"/>
    <w:rsid w:val="00BF5274"/>
    <w:rPr>
      <w:rFonts w:ascii="Arial" w:hAnsi="Arial"/>
      <w:b/>
      <w:sz w:val="28"/>
    </w:rPr>
  </w:style>
  <w:style w:type="paragraph" w:customStyle="1" w:styleId="TextC">
    <w:name w:val="Text C"/>
    <w:basedOn w:val="Normal"/>
    <w:rsid w:val="00021D18"/>
    <w:rPr>
      <w:rFonts w:ascii="Arial" w:hAnsi="Arial"/>
      <w:b/>
      <w:sz w:val="24"/>
    </w:rPr>
  </w:style>
  <w:style w:type="paragraph" w:customStyle="1" w:styleId="TextD">
    <w:name w:val="Text D"/>
    <w:basedOn w:val="Normal"/>
    <w:rsid w:val="00B142D8"/>
    <w:rPr>
      <w:rFonts w:ascii="Arial" w:hAnsi="Arial"/>
      <w:b/>
      <w:sz w:val="20"/>
    </w:rPr>
  </w:style>
  <w:style w:type="paragraph" w:customStyle="1" w:styleId="Headnote">
    <w:name w:val="Headnote"/>
    <w:basedOn w:val="Normal"/>
    <w:rsid w:val="00B34615"/>
    <w:rPr>
      <w:sz w:val="20"/>
    </w:rPr>
  </w:style>
  <w:style w:type="paragraph" w:customStyle="1" w:styleId="Exttext">
    <w:name w:val="Ext text"/>
    <w:basedOn w:val="Exttextfirst"/>
    <w:rsid w:val="00CC3283"/>
    <w:pPr>
      <w:spacing w:after="120"/>
    </w:pPr>
  </w:style>
  <w:style w:type="paragraph" w:customStyle="1" w:styleId="Exttextfirst">
    <w:name w:val="Ext text first"/>
    <w:basedOn w:val="Exttextmid"/>
    <w:rsid w:val="00CC3283"/>
    <w:pPr>
      <w:spacing w:before="120"/>
    </w:pPr>
    <w:rPr>
      <w:iCs w:val="0"/>
    </w:rPr>
  </w:style>
  <w:style w:type="paragraph" w:styleId="Signature">
    <w:name w:val="Signature"/>
    <w:basedOn w:val="Normal"/>
    <w:rsid w:val="00127DFA"/>
    <w:pPr>
      <w:jc w:val="right"/>
    </w:pPr>
  </w:style>
  <w:style w:type="paragraph" w:customStyle="1" w:styleId="Sansserif">
    <w:name w:val="Sans serif"/>
    <w:basedOn w:val="Normal"/>
    <w:rsid w:val="00593B04"/>
    <w:rPr>
      <w:rFonts w:ascii="Arial" w:hAnsi="Arial"/>
    </w:rPr>
  </w:style>
  <w:style w:type="paragraph" w:customStyle="1" w:styleId="Smallcaps">
    <w:name w:val="Small caps"/>
    <w:basedOn w:val="Normal"/>
    <w:rsid w:val="00593B04"/>
    <w:rPr>
      <w:smallCaps/>
    </w:rPr>
  </w:style>
  <w:style w:type="paragraph" w:customStyle="1" w:styleId="BMtitle">
    <w:name w:val="BM title"/>
    <w:basedOn w:val="Normal"/>
    <w:rsid w:val="00021D18"/>
    <w:pPr>
      <w:jc w:val="center"/>
    </w:pPr>
    <w:rPr>
      <w:rFonts w:ascii="Arial" w:hAnsi="Arial"/>
      <w:b/>
      <w:sz w:val="32"/>
    </w:rPr>
  </w:style>
  <w:style w:type="paragraph" w:customStyle="1" w:styleId="BMA">
    <w:name w:val="BMA"/>
    <w:basedOn w:val="Normal"/>
    <w:rsid w:val="00021D18"/>
    <w:rPr>
      <w:rFonts w:ascii="Arial" w:hAnsi="Arial"/>
      <w:b/>
      <w:sz w:val="32"/>
    </w:rPr>
  </w:style>
  <w:style w:type="paragraph" w:customStyle="1" w:styleId="BMB">
    <w:name w:val="BMB"/>
    <w:basedOn w:val="Normal"/>
    <w:rsid w:val="00021D18"/>
    <w:rPr>
      <w:rFonts w:ascii="Arial" w:hAnsi="Arial"/>
      <w:b/>
      <w:sz w:val="28"/>
    </w:rPr>
  </w:style>
  <w:style w:type="paragraph" w:customStyle="1" w:styleId="BMC">
    <w:name w:val="BMC"/>
    <w:basedOn w:val="Normal"/>
    <w:rsid w:val="00021D18"/>
    <w:rPr>
      <w:rFonts w:ascii="Arial" w:hAnsi="Arial"/>
      <w:b/>
      <w:sz w:val="24"/>
    </w:rPr>
  </w:style>
  <w:style w:type="paragraph" w:customStyle="1" w:styleId="BMD">
    <w:name w:val="BMD"/>
    <w:basedOn w:val="Normal"/>
    <w:rsid w:val="00B142D8"/>
    <w:rPr>
      <w:rFonts w:ascii="Arial" w:hAnsi="Arial"/>
      <w:b/>
      <w:sz w:val="20"/>
    </w:rPr>
  </w:style>
  <w:style w:type="paragraph" w:customStyle="1" w:styleId="Epigraphpoetry">
    <w:name w:val="Epigraph poetry"/>
    <w:basedOn w:val="Epigraph"/>
    <w:next w:val="Normal"/>
    <w:rsid w:val="00A279B9"/>
    <w:pPr>
      <w:ind w:right="-5040"/>
    </w:pPr>
  </w:style>
  <w:style w:type="paragraph" w:customStyle="1" w:styleId="Dialogue">
    <w:name w:val="Dialogue"/>
    <w:basedOn w:val="Normal"/>
    <w:rsid w:val="009C38FF"/>
    <w:pPr>
      <w:ind w:left="720" w:right="720"/>
    </w:pPr>
  </w:style>
  <w:style w:type="paragraph" w:customStyle="1" w:styleId="FMsubtitle">
    <w:name w:val="FM subtitle"/>
    <w:basedOn w:val="FMtitle"/>
    <w:rsid w:val="00021D18"/>
    <w:rPr>
      <w:iCs/>
      <w:sz w:val="28"/>
    </w:rPr>
  </w:style>
  <w:style w:type="paragraph" w:customStyle="1" w:styleId="BMsubtitle">
    <w:name w:val="BM subtitle"/>
    <w:basedOn w:val="Normal"/>
    <w:rsid w:val="00021D18"/>
    <w:pPr>
      <w:jc w:val="center"/>
    </w:pPr>
    <w:rPr>
      <w:rFonts w:ascii="Arial" w:hAnsi="Arial"/>
      <w:b/>
      <w:iCs/>
      <w:sz w:val="28"/>
    </w:rPr>
  </w:style>
  <w:style w:type="paragraph" w:customStyle="1" w:styleId="notetocomp">
    <w:name w:val="note to comp"/>
    <w:basedOn w:val="Normal"/>
    <w:next w:val="Normal"/>
    <w:rsid w:val="00F25798"/>
    <w:rPr>
      <w:i/>
    </w:rPr>
  </w:style>
  <w:style w:type="paragraph" w:customStyle="1" w:styleId="spaceline">
    <w:name w:val="space (line)"/>
    <w:basedOn w:val="Normal"/>
    <w:next w:val="Normal"/>
    <w:rsid w:val="00C42D4C"/>
    <w:rPr>
      <w:iCs/>
    </w:rPr>
  </w:style>
  <w:style w:type="paragraph" w:customStyle="1" w:styleId="Exttextlast">
    <w:name w:val="Ext text last"/>
    <w:basedOn w:val="Exttextfirst"/>
    <w:rsid w:val="00CC3283"/>
    <w:pPr>
      <w:spacing w:before="0" w:after="120"/>
    </w:pPr>
  </w:style>
  <w:style w:type="paragraph" w:customStyle="1" w:styleId="Epigraphsource">
    <w:name w:val="Epigraph source"/>
    <w:basedOn w:val="Epigraph"/>
    <w:rsid w:val="00E84771"/>
    <w:pPr>
      <w:spacing w:before="0" w:after="120"/>
    </w:pPr>
  </w:style>
  <w:style w:type="paragraph" w:customStyle="1" w:styleId="Tableofcontents">
    <w:name w:val="Table of contents"/>
    <w:basedOn w:val="Normal"/>
    <w:rsid w:val="00F518E6"/>
  </w:style>
  <w:style w:type="paragraph" w:customStyle="1" w:styleId="Notestext">
    <w:name w:val="Notes text"/>
    <w:basedOn w:val="Normal"/>
    <w:rsid w:val="00F518E6"/>
  </w:style>
  <w:style w:type="paragraph" w:customStyle="1" w:styleId="Bibtext">
    <w:name w:val="Bib text"/>
    <w:basedOn w:val="Normal"/>
    <w:rsid w:val="00602430"/>
    <w:pPr>
      <w:ind w:left="720" w:hanging="720"/>
    </w:pPr>
  </w:style>
  <w:style w:type="paragraph" w:customStyle="1" w:styleId="Numberedlistfirst">
    <w:name w:val="Numbered list first"/>
    <w:basedOn w:val="Normal"/>
    <w:rsid w:val="00CC3283"/>
    <w:pPr>
      <w:spacing w:before="120"/>
      <w:ind w:left="720" w:right="720"/>
    </w:pPr>
  </w:style>
  <w:style w:type="paragraph" w:customStyle="1" w:styleId="Numberedlistlast">
    <w:name w:val="Numbered list last"/>
    <w:basedOn w:val="Numberedlistfirst"/>
    <w:rsid w:val="00CC3283"/>
    <w:pPr>
      <w:spacing w:before="0" w:after="120"/>
    </w:pPr>
  </w:style>
  <w:style w:type="paragraph" w:customStyle="1" w:styleId="Numberedlistmiddle">
    <w:name w:val="Numbered list middle"/>
    <w:basedOn w:val="Numberedlistfirst"/>
    <w:rsid w:val="00CC3283"/>
    <w:pPr>
      <w:spacing w:before="0"/>
    </w:pPr>
  </w:style>
  <w:style w:type="paragraph" w:customStyle="1" w:styleId="Extpoetryfirst">
    <w:name w:val="Ext poetry first"/>
    <w:basedOn w:val="Normal"/>
    <w:rsid w:val="00E25439"/>
    <w:pPr>
      <w:spacing w:before="120"/>
      <w:ind w:left="1440"/>
    </w:pPr>
    <w:rPr>
      <w:iCs/>
    </w:rPr>
  </w:style>
  <w:style w:type="paragraph" w:customStyle="1" w:styleId="Extpoetrymid">
    <w:name w:val="Ext poetry mid"/>
    <w:basedOn w:val="Normal"/>
    <w:rsid w:val="00E25439"/>
    <w:pPr>
      <w:ind w:left="1440"/>
    </w:pPr>
    <w:rPr>
      <w:iCs/>
    </w:rPr>
  </w:style>
  <w:style w:type="paragraph" w:customStyle="1" w:styleId="Extpoetrylast">
    <w:name w:val="Ext poetry last"/>
    <w:basedOn w:val="Normal"/>
    <w:rsid w:val="00E25439"/>
    <w:pPr>
      <w:spacing w:after="120"/>
      <w:ind w:left="1440"/>
    </w:pPr>
    <w:rPr>
      <w:iCs/>
    </w:rPr>
  </w:style>
  <w:style w:type="paragraph" w:customStyle="1" w:styleId="Unnumberedlistmid">
    <w:name w:val="Unnumbered list mid"/>
    <w:basedOn w:val="Unnumberedlistfirst"/>
    <w:rsid w:val="00CC3283"/>
    <w:pPr>
      <w:spacing w:before="0"/>
    </w:pPr>
  </w:style>
  <w:style w:type="paragraph" w:customStyle="1" w:styleId="Boxedtext">
    <w:name w:val="Boxed text"/>
    <w:basedOn w:val="Normal"/>
    <w:rsid w:val="00AC04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Boxedheading">
    <w:name w:val="Boxed heading"/>
    <w:basedOn w:val="TextA"/>
    <w:rsid w:val="00AC04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Extpoetry">
    <w:name w:val="Ext poetry"/>
    <w:basedOn w:val="Extpoetryfirst"/>
    <w:next w:val="Normal"/>
    <w:autoRedefine/>
    <w:rsid w:val="00C1212B"/>
    <w:pPr>
      <w:spacing w:after="120"/>
    </w:pPr>
    <w:rPr>
      <w:rFonts w:cs="Shruti"/>
      <w:szCs w:val="22"/>
    </w:rPr>
  </w:style>
  <w:style w:type="paragraph" w:customStyle="1" w:styleId="Extpoetrysource">
    <w:name w:val="Ext poetry source"/>
    <w:basedOn w:val="Extpoetrylast"/>
    <w:autoRedefine/>
    <w:rsid w:val="007B3F30"/>
    <w:pPr>
      <w:ind w:left="0"/>
      <w:jc w:val="right"/>
    </w:pPr>
  </w:style>
  <w:style w:type="paragraph" w:customStyle="1" w:styleId="spacestanzaorother">
    <w:name w:val="space (stanza or other)"/>
    <w:basedOn w:val="spaceline"/>
    <w:rsid w:val="00F84B6B"/>
  </w:style>
  <w:style w:type="paragraph" w:customStyle="1" w:styleId="Exttextsource">
    <w:name w:val="Ext text source"/>
    <w:basedOn w:val="Extpoetrysource"/>
    <w:rsid w:val="00F84B6B"/>
  </w:style>
  <w:style w:type="paragraph" w:customStyle="1" w:styleId="Extpoetryspace">
    <w:name w:val="Ext poetry space"/>
    <w:basedOn w:val="Extpoetrymid"/>
    <w:rsid w:val="00482D60"/>
  </w:style>
  <w:style w:type="paragraph" w:customStyle="1" w:styleId="Abstract">
    <w:name w:val="Abstract"/>
    <w:basedOn w:val="Normal"/>
    <w:rsid w:val="00D07661"/>
    <w:rPr>
      <w:u w:val="single"/>
    </w:rPr>
  </w:style>
  <w:style w:type="paragraph" w:customStyle="1" w:styleId="ORN">
    <w:name w:val="ORN"/>
    <w:basedOn w:val="Normal"/>
    <w:qFormat/>
    <w:rsid w:val="00975A27"/>
    <w:pPr>
      <w:autoSpaceDE w:val="0"/>
      <w:autoSpaceDN w:val="0"/>
      <w:adjustRightInd w:val="0"/>
      <w:ind w:firstLine="720"/>
      <w:jc w:val="center"/>
    </w:pPr>
    <w:rPr>
      <w:b/>
    </w:rPr>
  </w:style>
  <w:style w:type="paragraph" w:styleId="BalloonText">
    <w:name w:val="Balloon Text"/>
    <w:basedOn w:val="Normal"/>
    <w:link w:val="BalloonTextChar"/>
    <w:rsid w:val="00733F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FB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0F94"/>
    <w:rPr>
      <w:rFonts w:ascii="Georgia" w:hAnsi="Georgia"/>
      <w:sz w:val="22"/>
    </w:rPr>
  </w:style>
  <w:style w:type="character" w:styleId="CommentReference">
    <w:name w:val="annotation reference"/>
    <w:basedOn w:val="DefaultParagraphFont"/>
    <w:rsid w:val="008809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09C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09C3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rsid w:val="00880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09C3"/>
    <w:rPr>
      <w:rFonts w:ascii="Georgia" w:hAnsi="Georg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666\Desktop\TEMPLATE%20yup%20with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\Users\mp666\Desktop\TEMPLATE yup with styles.dotx</Template>
  <TotalTime>57</TotalTime>
  <Pages>2</Pages>
  <Words>510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&lt;new page r/v&gt;</vt:lpstr>
    </vt:vector>
  </TitlesOfParts>
  <Company>Yale University Press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&lt;new page r/v&gt;</dc:title>
  <dc:creator>Phillips, Meredith</dc:creator>
  <cp:lastModifiedBy>Jon Hensley</cp:lastModifiedBy>
  <cp:revision>12</cp:revision>
  <cp:lastPrinted>2012-05-14T15:25:00Z</cp:lastPrinted>
  <dcterms:created xsi:type="dcterms:W3CDTF">2014-10-19T18:01:00Z</dcterms:created>
  <dcterms:modified xsi:type="dcterms:W3CDTF">2014-11-08T22:43:00Z</dcterms:modified>
</cp:coreProperties>
</file>